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43992" w14:textId="5D6A364B" w:rsidR="00C6554A" w:rsidRPr="005321B0" w:rsidRDefault="00BA302F" w:rsidP="00C6554A">
      <w:pPr>
        <w:pStyle w:val="Photo"/>
        <w:rPr>
          <w:rFonts w:ascii="Times New Roman" w:hAnsi="Times New Roman" w:cs="Times New Roman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5321B0">
        <w:rPr>
          <w:rFonts w:ascii="Times New Roman" w:hAnsi="Times New Roman" w:cs="Times New Roman"/>
          <w:noProof/>
        </w:rPr>
        <w:drawing>
          <wp:inline distT="0" distB="0" distL="0" distR="0" wp14:anchorId="4EB1CAD0" wp14:editId="15BE792A">
            <wp:extent cx="3657600" cy="20574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63317831" w14:textId="7C8DA5BD" w:rsidR="00C6554A" w:rsidRPr="005321B0" w:rsidRDefault="00C101E1" w:rsidP="00C6554A">
      <w:pPr>
        <w:pStyle w:val="Title"/>
        <w:rPr>
          <w:rFonts w:ascii="Times New Roman" w:hAnsi="Times New Roman" w:cs="Times New Roman"/>
        </w:rPr>
      </w:pPr>
      <w:r w:rsidRPr="005321B0">
        <w:rPr>
          <w:rFonts w:ascii="Times New Roman" w:hAnsi="Times New Roman" w:cs="Times New Roman"/>
        </w:rPr>
        <w:t>Homework #x</w:t>
      </w:r>
    </w:p>
    <w:p w14:paraId="7BDCEE0D" w14:textId="36769485" w:rsidR="002736E7" w:rsidRPr="005321B0" w:rsidRDefault="002736E7" w:rsidP="00C6554A">
      <w:pPr>
        <w:pStyle w:val="Subtitle"/>
        <w:rPr>
          <w:rFonts w:ascii="Times New Roman" w:hAnsi="Times New Roman" w:cs="Times New Roman"/>
        </w:rPr>
      </w:pPr>
      <w:r w:rsidRPr="005321B0">
        <w:rPr>
          <w:rFonts w:ascii="Times New Roman" w:hAnsi="Times New Roman" w:cs="Times New Roman"/>
        </w:rPr>
        <w:t xml:space="preserve">cpe </w:t>
      </w:r>
      <w:r w:rsidR="005321B0" w:rsidRPr="005321B0">
        <w:rPr>
          <w:rFonts w:ascii="Times New Roman" w:hAnsi="Times New Roman" w:cs="Times New Roman"/>
        </w:rPr>
        <w:t>631</w:t>
      </w:r>
    </w:p>
    <w:p w14:paraId="65A56B65" w14:textId="77777777" w:rsidR="002736E7" w:rsidRPr="005321B0" w:rsidRDefault="002736E7" w:rsidP="00C6554A">
      <w:pPr>
        <w:pStyle w:val="Subtitle"/>
        <w:rPr>
          <w:rFonts w:ascii="Times New Roman" w:hAnsi="Times New Roman" w:cs="Times New Roman"/>
        </w:rPr>
      </w:pPr>
    </w:p>
    <w:p w14:paraId="1615F981" w14:textId="283B8720" w:rsidR="00C6554A" w:rsidRPr="005321B0" w:rsidRDefault="00C101E1" w:rsidP="00C6554A">
      <w:pPr>
        <w:pStyle w:val="Subtitle"/>
        <w:rPr>
          <w:rFonts w:ascii="Times New Roman" w:hAnsi="Times New Roman" w:cs="Times New Roman"/>
        </w:rPr>
      </w:pPr>
      <w:r w:rsidRPr="005321B0">
        <w:rPr>
          <w:rFonts w:ascii="Times New Roman" w:hAnsi="Times New Roman" w:cs="Times New Roman"/>
        </w:rPr>
        <w:t>Kyle Ray</w:t>
      </w:r>
    </w:p>
    <w:p w14:paraId="2E1310C4" w14:textId="42F5D119" w:rsidR="00C101E1" w:rsidRPr="005321B0" w:rsidRDefault="00C101E1" w:rsidP="00C6554A">
      <w:pPr>
        <w:pStyle w:val="ContactInfo"/>
        <w:rPr>
          <w:rFonts w:ascii="Times New Roman" w:hAnsi="Times New Roman" w:cs="Times New Roman"/>
        </w:rPr>
      </w:pPr>
    </w:p>
    <w:p w14:paraId="3071DAB7" w14:textId="23D339D4" w:rsidR="00594766" w:rsidRPr="005321B0" w:rsidRDefault="005321B0" w:rsidP="00057000">
      <w:pPr>
        <w:pStyle w:val="ContactInf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5</w:t>
      </w:r>
      <w:r w:rsidR="002736E7" w:rsidRPr="005321B0">
        <w:rPr>
          <w:rFonts w:ascii="Times New Roman" w:hAnsi="Times New Roman" w:cs="Times New Roman"/>
        </w:rPr>
        <w:t>, 201</w:t>
      </w:r>
      <w:r>
        <w:rPr>
          <w:rFonts w:ascii="Times New Roman" w:hAnsi="Times New Roman" w:cs="Times New Roman"/>
        </w:rPr>
        <w:t>8</w:t>
      </w:r>
      <w:bookmarkStart w:id="5" w:name="_GoBack"/>
      <w:bookmarkEnd w:id="5"/>
    </w:p>
    <w:p w14:paraId="6737B934" w14:textId="0E2ECEA7" w:rsidR="00057000" w:rsidRPr="005321B0" w:rsidRDefault="00057000" w:rsidP="00057000">
      <w:pPr>
        <w:pStyle w:val="ContactInfo"/>
        <w:rPr>
          <w:rFonts w:ascii="Times New Roman" w:hAnsi="Times New Roman" w:cs="Times New Roman"/>
        </w:rPr>
      </w:pPr>
    </w:p>
    <w:p w14:paraId="34BA97A3" w14:textId="3A144E70" w:rsidR="00057000" w:rsidRPr="005321B0" w:rsidRDefault="00057000" w:rsidP="00057000">
      <w:pPr>
        <w:pStyle w:val="ContactInfo"/>
        <w:rPr>
          <w:rFonts w:ascii="Times New Roman" w:hAnsi="Times New Roman" w:cs="Times New Roman"/>
        </w:rPr>
      </w:pPr>
    </w:p>
    <w:p w14:paraId="3811FA8D" w14:textId="31F4F60A" w:rsidR="00057000" w:rsidRPr="005321B0" w:rsidRDefault="00057000" w:rsidP="00057000">
      <w:pPr>
        <w:pStyle w:val="ContactInfo"/>
        <w:rPr>
          <w:rFonts w:ascii="Times New Roman" w:hAnsi="Times New Roman" w:cs="Times New Roman"/>
        </w:rPr>
      </w:pPr>
    </w:p>
    <w:p w14:paraId="1D8FB214" w14:textId="12759AF9" w:rsidR="00057000" w:rsidRDefault="00057000" w:rsidP="00057000">
      <w:pPr>
        <w:pStyle w:val="ContactInfo"/>
        <w:rPr>
          <w:rFonts w:ascii="Times New Roman" w:hAnsi="Times New Roman" w:cs="Times New Roman"/>
        </w:rPr>
      </w:pPr>
    </w:p>
    <w:p w14:paraId="44C6F46F" w14:textId="559DED23" w:rsidR="005321B0" w:rsidRDefault="005321B0" w:rsidP="00057000">
      <w:pPr>
        <w:pStyle w:val="ContactInfo"/>
        <w:rPr>
          <w:rFonts w:ascii="Times New Roman" w:hAnsi="Times New Roman" w:cs="Times New Roman"/>
        </w:rPr>
      </w:pPr>
    </w:p>
    <w:p w14:paraId="269F39A6" w14:textId="77777777" w:rsidR="005321B0" w:rsidRPr="005321B0" w:rsidRDefault="005321B0" w:rsidP="00057000">
      <w:pPr>
        <w:pStyle w:val="ContactInfo"/>
        <w:rPr>
          <w:rFonts w:ascii="Times New Roman" w:hAnsi="Times New Roman" w:cs="Times New Roman"/>
        </w:rPr>
      </w:pPr>
    </w:p>
    <w:p w14:paraId="2B9D8F35" w14:textId="49782ACD" w:rsidR="00C101E1" w:rsidRPr="005321B0" w:rsidRDefault="00C101E1" w:rsidP="00057000">
      <w:pPr>
        <w:pStyle w:val="ContactInfo"/>
        <w:rPr>
          <w:rFonts w:ascii="Times New Roman" w:hAnsi="Times New Roman" w:cs="Times New Roman"/>
        </w:rPr>
      </w:pPr>
    </w:p>
    <w:p w14:paraId="220ECF5E" w14:textId="03AB2260" w:rsidR="00C101E1" w:rsidRPr="005321B0" w:rsidRDefault="00C101E1" w:rsidP="00057000">
      <w:pPr>
        <w:pStyle w:val="ContactInfo"/>
        <w:rPr>
          <w:rFonts w:ascii="Times New Roman" w:hAnsi="Times New Roman" w:cs="Times New Roman"/>
        </w:rPr>
      </w:pPr>
    </w:p>
    <w:p w14:paraId="57526A6E" w14:textId="346D8930" w:rsidR="00C101E1" w:rsidRPr="005321B0" w:rsidRDefault="00C101E1" w:rsidP="00057000">
      <w:pPr>
        <w:pStyle w:val="ContactInfo"/>
        <w:rPr>
          <w:rFonts w:ascii="Times New Roman" w:hAnsi="Times New Roman" w:cs="Times New Roman"/>
        </w:rPr>
      </w:pPr>
    </w:p>
    <w:p w14:paraId="6934C21D" w14:textId="2FF7856B" w:rsidR="00C101E1" w:rsidRPr="005321B0" w:rsidRDefault="00C101E1" w:rsidP="00057000">
      <w:pPr>
        <w:pStyle w:val="ContactInfo"/>
        <w:rPr>
          <w:rFonts w:ascii="Times New Roman" w:hAnsi="Times New Roman" w:cs="Times New Roman"/>
        </w:rPr>
      </w:pPr>
    </w:p>
    <w:p w14:paraId="45C631FD" w14:textId="77777777" w:rsidR="00C101E1" w:rsidRPr="005321B0" w:rsidRDefault="00C101E1" w:rsidP="00057000">
      <w:pPr>
        <w:pStyle w:val="ContactInfo"/>
        <w:rPr>
          <w:rFonts w:ascii="Times New Roman" w:hAnsi="Times New Roman" w:cs="Times New Roman"/>
        </w:rPr>
      </w:pPr>
    </w:p>
    <w:p w14:paraId="73F537F0" w14:textId="2E44C6F3" w:rsidR="00057000" w:rsidRPr="005321B0" w:rsidRDefault="00057000" w:rsidP="00057000">
      <w:pPr>
        <w:pStyle w:val="ContactInfo"/>
        <w:rPr>
          <w:rFonts w:ascii="Times New Roman" w:hAnsi="Times New Roman" w:cs="Times New Roman"/>
        </w:rPr>
      </w:pPr>
    </w:p>
    <w:p w14:paraId="1F912023" w14:textId="1004197A" w:rsidR="00057000" w:rsidRPr="005321B0" w:rsidRDefault="00057000" w:rsidP="00057000">
      <w:pPr>
        <w:pStyle w:val="ContactInfo"/>
        <w:rPr>
          <w:rFonts w:ascii="Times New Roman" w:hAnsi="Times New Roman" w:cs="Times New Roman"/>
        </w:rPr>
      </w:pPr>
    </w:p>
    <w:p w14:paraId="085227F4" w14:textId="607C8E6E" w:rsidR="00057000" w:rsidRPr="005321B0" w:rsidRDefault="00057000" w:rsidP="00057000">
      <w:pPr>
        <w:pStyle w:val="ContactInfo"/>
        <w:rPr>
          <w:rFonts w:ascii="Times New Roman" w:hAnsi="Times New Roman" w:cs="Times New Roman"/>
        </w:rPr>
      </w:pPr>
    </w:p>
    <w:p w14:paraId="2570F6BE" w14:textId="7F023FE3" w:rsidR="00057000" w:rsidRPr="005321B0" w:rsidRDefault="00057000" w:rsidP="00057000">
      <w:pPr>
        <w:pStyle w:val="ContactInfo"/>
        <w:rPr>
          <w:rFonts w:ascii="Times New Roman" w:hAnsi="Times New Roman" w:cs="Times New Roman"/>
        </w:rPr>
      </w:pPr>
    </w:p>
    <w:p w14:paraId="1459EFEA" w14:textId="1AE7C530" w:rsidR="00057000" w:rsidRPr="005321B0" w:rsidRDefault="00057000" w:rsidP="00057000">
      <w:pPr>
        <w:pStyle w:val="ContactInfo"/>
        <w:rPr>
          <w:rFonts w:ascii="Times New Roman" w:hAnsi="Times New Roman" w:cs="Times New Roman"/>
        </w:rPr>
      </w:pPr>
    </w:p>
    <w:p w14:paraId="48848D4A" w14:textId="7E20528A" w:rsidR="00057000" w:rsidRPr="005321B0" w:rsidRDefault="00057000" w:rsidP="00057000">
      <w:pPr>
        <w:pStyle w:val="ContactInfo"/>
        <w:rPr>
          <w:rFonts w:ascii="Times New Roman" w:hAnsi="Times New Roman" w:cs="Times New Roman"/>
        </w:rPr>
      </w:pPr>
    </w:p>
    <w:p w14:paraId="6F5DCC3C" w14:textId="5257A013" w:rsidR="00057000" w:rsidRPr="005321B0" w:rsidRDefault="00057000" w:rsidP="00057000">
      <w:pPr>
        <w:pStyle w:val="ContactInfo"/>
        <w:rPr>
          <w:rFonts w:ascii="Times New Roman" w:hAnsi="Times New Roman" w:cs="Times New Roman"/>
        </w:rPr>
      </w:pPr>
    </w:p>
    <w:p w14:paraId="06A4CC14" w14:textId="77777777" w:rsidR="00057000" w:rsidRPr="005321B0" w:rsidRDefault="00057000" w:rsidP="00057000">
      <w:pPr>
        <w:pStyle w:val="ContactInfo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595959" w:themeColor="text1" w:themeTint="A6"/>
          <w:sz w:val="22"/>
          <w:szCs w:val="22"/>
        </w:rPr>
        <w:id w:val="-20367233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E07626" w14:textId="28619993" w:rsidR="00594766" w:rsidRPr="005321B0" w:rsidRDefault="00594766">
          <w:pPr>
            <w:pStyle w:val="TOCHeading"/>
            <w:rPr>
              <w:rFonts w:ascii="Times New Roman" w:hAnsi="Times New Roman" w:cs="Times New Roman"/>
            </w:rPr>
          </w:pPr>
          <w:r w:rsidRPr="005321B0">
            <w:rPr>
              <w:rFonts w:ascii="Times New Roman" w:hAnsi="Times New Roman" w:cs="Times New Roman"/>
            </w:rPr>
            <w:t>Contents</w:t>
          </w:r>
        </w:p>
        <w:p w14:paraId="7E9AFC92" w14:textId="4282D8EB" w:rsidR="00EA4C26" w:rsidRPr="005321B0" w:rsidRDefault="00594766">
          <w:pPr>
            <w:pStyle w:val="TOC1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r w:rsidRPr="005321B0">
            <w:rPr>
              <w:rFonts w:ascii="Times New Roman" w:hAnsi="Times New Roman" w:cs="Times New Roman"/>
            </w:rPr>
            <w:fldChar w:fldCharType="begin"/>
          </w:r>
          <w:r w:rsidRPr="005321B0">
            <w:rPr>
              <w:rFonts w:ascii="Times New Roman" w:hAnsi="Times New Roman" w:cs="Times New Roman"/>
            </w:rPr>
            <w:instrText xml:space="preserve"> TOC \o "1-3" \h \z \u </w:instrText>
          </w:r>
          <w:r w:rsidRPr="005321B0">
            <w:rPr>
              <w:rFonts w:ascii="Times New Roman" w:hAnsi="Times New Roman" w:cs="Times New Roman"/>
            </w:rPr>
            <w:fldChar w:fldCharType="separate"/>
          </w:r>
          <w:hyperlink w:anchor="_Toc491808573" w:history="1">
            <w:r w:rsidR="00EA4C26" w:rsidRPr="005321B0">
              <w:rPr>
                <w:rStyle w:val="Hyperlink"/>
                <w:rFonts w:ascii="Times New Roman" w:hAnsi="Times New Roman" w:cs="Times New Roman"/>
                <w:noProof/>
              </w:rPr>
              <w:t>Answers</w:t>
            </w:r>
            <w:r w:rsidR="00EA4C26" w:rsidRPr="005321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4C26" w:rsidRPr="005321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4C26" w:rsidRPr="005321B0">
              <w:rPr>
                <w:rFonts w:ascii="Times New Roman" w:hAnsi="Times New Roman" w:cs="Times New Roman"/>
                <w:noProof/>
                <w:webHidden/>
              </w:rPr>
              <w:instrText xml:space="preserve"> PAGEREF _Toc491808573 \h </w:instrText>
            </w:r>
            <w:r w:rsidR="00EA4C26" w:rsidRPr="005321B0">
              <w:rPr>
                <w:rFonts w:ascii="Times New Roman" w:hAnsi="Times New Roman" w:cs="Times New Roman"/>
                <w:noProof/>
                <w:webHidden/>
              </w:rPr>
            </w:r>
            <w:r w:rsidR="00EA4C26" w:rsidRPr="005321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4C26" w:rsidRPr="005321B0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EA4C26" w:rsidRPr="005321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D87C28" w14:textId="0662C481" w:rsidR="00EA4C26" w:rsidRPr="005321B0" w:rsidRDefault="00E277E5">
          <w:pPr>
            <w:pStyle w:val="TOC1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491808574" w:history="1">
            <w:r w:rsidR="00EA4C26" w:rsidRPr="005321B0">
              <w:rPr>
                <w:rStyle w:val="Hyperlink"/>
                <w:rFonts w:ascii="Times New Roman" w:hAnsi="Times New Roman" w:cs="Times New Roman"/>
                <w:noProof/>
              </w:rPr>
              <w:t>Output</w:t>
            </w:r>
            <w:r w:rsidR="00EA4C26" w:rsidRPr="005321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4C26" w:rsidRPr="005321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4C26" w:rsidRPr="005321B0">
              <w:rPr>
                <w:rFonts w:ascii="Times New Roman" w:hAnsi="Times New Roman" w:cs="Times New Roman"/>
                <w:noProof/>
                <w:webHidden/>
              </w:rPr>
              <w:instrText xml:space="preserve"> PAGEREF _Toc491808574 \h </w:instrText>
            </w:r>
            <w:r w:rsidR="00EA4C26" w:rsidRPr="005321B0">
              <w:rPr>
                <w:rFonts w:ascii="Times New Roman" w:hAnsi="Times New Roman" w:cs="Times New Roman"/>
                <w:noProof/>
                <w:webHidden/>
              </w:rPr>
            </w:r>
            <w:r w:rsidR="00EA4C26" w:rsidRPr="005321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4C26" w:rsidRPr="005321B0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EA4C26" w:rsidRPr="005321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1FBB9B" w14:textId="5A6AA300" w:rsidR="00EA4C26" w:rsidRPr="005321B0" w:rsidRDefault="00E277E5">
          <w:pPr>
            <w:pStyle w:val="TOC1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491808575" w:history="1">
            <w:r w:rsidR="00EA4C26" w:rsidRPr="005321B0">
              <w:rPr>
                <w:rStyle w:val="Hyperlink"/>
                <w:rFonts w:ascii="Times New Roman" w:hAnsi="Times New Roman" w:cs="Times New Roman"/>
                <w:noProof/>
              </w:rPr>
              <w:t>Source Code</w:t>
            </w:r>
            <w:r w:rsidR="00EA4C26" w:rsidRPr="005321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4C26" w:rsidRPr="005321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4C26" w:rsidRPr="005321B0">
              <w:rPr>
                <w:rFonts w:ascii="Times New Roman" w:hAnsi="Times New Roman" w:cs="Times New Roman"/>
                <w:noProof/>
                <w:webHidden/>
              </w:rPr>
              <w:instrText xml:space="preserve"> PAGEREF _Toc491808575 \h </w:instrText>
            </w:r>
            <w:r w:rsidR="00EA4C26" w:rsidRPr="005321B0">
              <w:rPr>
                <w:rFonts w:ascii="Times New Roman" w:hAnsi="Times New Roman" w:cs="Times New Roman"/>
                <w:noProof/>
                <w:webHidden/>
              </w:rPr>
            </w:r>
            <w:r w:rsidR="00EA4C26" w:rsidRPr="005321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4C26" w:rsidRPr="005321B0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EA4C26" w:rsidRPr="005321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6D288A" w14:textId="227E53E2" w:rsidR="00EA4C26" w:rsidRPr="005321B0" w:rsidRDefault="00E277E5">
          <w:pPr>
            <w:pStyle w:val="TOC1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491808576" w:history="1">
            <w:r w:rsidR="00EA4C26" w:rsidRPr="005321B0">
              <w:rPr>
                <w:rStyle w:val="Hyperlink"/>
                <w:rFonts w:ascii="Times New Roman" w:hAnsi="Times New Roman" w:cs="Times New Roman"/>
                <w:noProof/>
              </w:rPr>
              <w:t>Appendix</w:t>
            </w:r>
            <w:r w:rsidR="00EA4C26" w:rsidRPr="005321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4C26" w:rsidRPr="005321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4C26" w:rsidRPr="005321B0">
              <w:rPr>
                <w:rFonts w:ascii="Times New Roman" w:hAnsi="Times New Roman" w:cs="Times New Roman"/>
                <w:noProof/>
                <w:webHidden/>
              </w:rPr>
              <w:instrText xml:space="preserve"> PAGEREF _Toc491808576 \h </w:instrText>
            </w:r>
            <w:r w:rsidR="00EA4C26" w:rsidRPr="005321B0">
              <w:rPr>
                <w:rFonts w:ascii="Times New Roman" w:hAnsi="Times New Roman" w:cs="Times New Roman"/>
                <w:noProof/>
                <w:webHidden/>
              </w:rPr>
            </w:r>
            <w:r w:rsidR="00EA4C26" w:rsidRPr="005321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4C26" w:rsidRPr="005321B0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EA4C26" w:rsidRPr="005321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21DB59" w14:textId="44B56971" w:rsidR="00057000" w:rsidRPr="005321B0" w:rsidRDefault="00594766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5321B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CF858CE" w14:textId="41F4E9EF" w:rsidR="00C6554A" w:rsidRPr="005321B0" w:rsidRDefault="00C101E1" w:rsidP="00C6554A">
      <w:pPr>
        <w:pStyle w:val="Heading1"/>
        <w:rPr>
          <w:rFonts w:ascii="Times New Roman" w:hAnsi="Times New Roman" w:cs="Times New Roman"/>
        </w:rPr>
      </w:pPr>
      <w:bookmarkStart w:id="6" w:name="_Toc491808573"/>
      <w:r w:rsidRPr="005321B0">
        <w:rPr>
          <w:rFonts w:ascii="Times New Roman" w:hAnsi="Times New Roman" w:cs="Times New Roman"/>
        </w:rPr>
        <w:t>Answers</w:t>
      </w:r>
      <w:bookmarkEnd w:id="6"/>
    </w:p>
    <w:p w14:paraId="15B6EAF6" w14:textId="1075FD96" w:rsidR="009A21A8" w:rsidRPr="005321B0" w:rsidRDefault="00C101E1" w:rsidP="00354114">
      <w:pPr>
        <w:rPr>
          <w:rFonts w:ascii="Times New Roman" w:hAnsi="Times New Roman" w:cs="Times New Roman"/>
        </w:rPr>
      </w:pPr>
      <w:r w:rsidRPr="005321B0">
        <w:rPr>
          <w:rFonts w:ascii="Times New Roman" w:hAnsi="Times New Roman" w:cs="Times New Roman"/>
        </w:rPr>
        <w:t>Add Answers to questions here</w:t>
      </w:r>
    </w:p>
    <w:p w14:paraId="24D71DE2" w14:textId="474675E4" w:rsidR="00ED1614" w:rsidRPr="005321B0" w:rsidRDefault="00C101E1" w:rsidP="00ED1614">
      <w:pPr>
        <w:pStyle w:val="Heading1"/>
        <w:rPr>
          <w:rFonts w:ascii="Times New Roman" w:hAnsi="Times New Roman" w:cs="Times New Roman"/>
        </w:rPr>
      </w:pPr>
      <w:bookmarkStart w:id="7" w:name="_Toc491808574"/>
      <w:r w:rsidRPr="005321B0">
        <w:rPr>
          <w:rFonts w:ascii="Times New Roman" w:hAnsi="Times New Roman" w:cs="Times New Roman"/>
        </w:rPr>
        <w:t>Output</w:t>
      </w:r>
      <w:bookmarkEnd w:id="7"/>
    </w:p>
    <w:p w14:paraId="465F3B4F" w14:textId="2CC4E622" w:rsidR="00FD11EE" w:rsidRPr="005321B0" w:rsidRDefault="00C101E1" w:rsidP="00FD11EE">
      <w:pPr>
        <w:rPr>
          <w:rFonts w:ascii="Times New Roman" w:hAnsi="Times New Roman" w:cs="Times New Roman"/>
        </w:rPr>
      </w:pPr>
      <w:r w:rsidRPr="005321B0">
        <w:rPr>
          <w:rFonts w:ascii="Times New Roman" w:hAnsi="Times New Roman" w:cs="Times New Roman"/>
        </w:rPr>
        <w:t>Add program output here.</w:t>
      </w:r>
    </w:p>
    <w:p w14:paraId="2744EA2B" w14:textId="05529583" w:rsidR="00FA0EBA" w:rsidRPr="005321B0" w:rsidRDefault="00C101E1" w:rsidP="00FA0EBA">
      <w:pPr>
        <w:pStyle w:val="Heading1"/>
        <w:rPr>
          <w:rFonts w:ascii="Times New Roman" w:hAnsi="Times New Roman" w:cs="Times New Roman"/>
        </w:rPr>
      </w:pPr>
      <w:bookmarkStart w:id="8" w:name="_Toc491808575"/>
      <w:r w:rsidRPr="005321B0">
        <w:rPr>
          <w:rFonts w:ascii="Times New Roman" w:hAnsi="Times New Roman" w:cs="Times New Roman"/>
        </w:rPr>
        <w:t>Source Code</w:t>
      </w:r>
      <w:bookmarkEnd w:id="8"/>
    </w:p>
    <w:p w14:paraId="56B90F95" w14:textId="2FCA9EAD" w:rsidR="00C66677" w:rsidRPr="005321B0" w:rsidRDefault="00C101E1" w:rsidP="00C66677">
      <w:pPr>
        <w:rPr>
          <w:rFonts w:ascii="Times New Roman" w:hAnsi="Times New Roman" w:cs="Times New Roman"/>
        </w:rPr>
      </w:pPr>
      <w:r w:rsidRPr="005321B0">
        <w:rPr>
          <w:rFonts w:ascii="Times New Roman" w:hAnsi="Times New Roman" w:cs="Times New Roman"/>
        </w:rPr>
        <w:t>Add the source code for program here.</w:t>
      </w:r>
    </w:p>
    <w:p w14:paraId="697FBE9C" w14:textId="4DC7B28F" w:rsidR="00C101E1" w:rsidRPr="005321B0" w:rsidRDefault="00C101E1" w:rsidP="00C101E1">
      <w:pPr>
        <w:pStyle w:val="Heading1"/>
        <w:rPr>
          <w:rFonts w:ascii="Times New Roman" w:hAnsi="Times New Roman" w:cs="Times New Roman"/>
        </w:rPr>
      </w:pPr>
      <w:bookmarkStart w:id="9" w:name="_Toc491808576"/>
      <w:r w:rsidRPr="005321B0">
        <w:rPr>
          <w:rFonts w:ascii="Times New Roman" w:hAnsi="Times New Roman" w:cs="Times New Roman"/>
        </w:rPr>
        <w:t>Appendix</w:t>
      </w:r>
      <w:bookmarkEnd w:id="9"/>
    </w:p>
    <w:p w14:paraId="42A7E306" w14:textId="368A66BA" w:rsidR="00C101E1" w:rsidRPr="005321B0" w:rsidRDefault="00C101E1" w:rsidP="00C101E1">
      <w:pPr>
        <w:rPr>
          <w:rFonts w:ascii="Times New Roman" w:hAnsi="Times New Roman" w:cs="Times New Roman"/>
        </w:rPr>
      </w:pPr>
      <w:r w:rsidRPr="005321B0">
        <w:rPr>
          <w:rFonts w:ascii="Times New Roman" w:hAnsi="Times New Roman" w:cs="Times New Roman"/>
        </w:rPr>
        <w:t>Add anything else that might be pertinent to the assignment.</w:t>
      </w:r>
    </w:p>
    <w:p w14:paraId="613A0EC7" w14:textId="77777777" w:rsidR="00C101E1" w:rsidRPr="005321B0" w:rsidRDefault="00C101E1" w:rsidP="00F84777">
      <w:pPr>
        <w:rPr>
          <w:rFonts w:ascii="Times New Roman" w:hAnsi="Times New Roman" w:cs="Times New Roman"/>
        </w:rPr>
      </w:pPr>
    </w:p>
    <w:sectPr w:rsidR="00C101E1" w:rsidRPr="005321B0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8765F" w14:textId="77777777" w:rsidR="00E277E5" w:rsidRDefault="00E277E5" w:rsidP="00C6554A">
      <w:pPr>
        <w:spacing w:before="0" w:after="0" w:line="240" w:lineRule="auto"/>
      </w:pPr>
      <w:r>
        <w:separator/>
      </w:r>
    </w:p>
  </w:endnote>
  <w:endnote w:type="continuationSeparator" w:id="0">
    <w:p w14:paraId="079573EC" w14:textId="77777777" w:rsidR="00E277E5" w:rsidRDefault="00E277E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05D12" w14:textId="49D6C17B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5321B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4A2DB" w14:textId="77777777" w:rsidR="00E277E5" w:rsidRDefault="00E277E5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00C7613" w14:textId="77777777" w:rsidR="00E277E5" w:rsidRDefault="00E277E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E7"/>
    <w:rsid w:val="000466F8"/>
    <w:rsid w:val="00050F34"/>
    <w:rsid w:val="00057000"/>
    <w:rsid w:val="0007116F"/>
    <w:rsid w:val="000C34C4"/>
    <w:rsid w:val="000E6B92"/>
    <w:rsid w:val="000F5F30"/>
    <w:rsid w:val="0011264F"/>
    <w:rsid w:val="001747AE"/>
    <w:rsid w:val="00195961"/>
    <w:rsid w:val="001D328C"/>
    <w:rsid w:val="00201265"/>
    <w:rsid w:val="002405BE"/>
    <w:rsid w:val="002554CD"/>
    <w:rsid w:val="002631D1"/>
    <w:rsid w:val="002736E7"/>
    <w:rsid w:val="00293B83"/>
    <w:rsid w:val="0029679A"/>
    <w:rsid w:val="002B4294"/>
    <w:rsid w:val="002D5643"/>
    <w:rsid w:val="00311726"/>
    <w:rsid w:val="00324B37"/>
    <w:rsid w:val="00333D0D"/>
    <w:rsid w:val="003442B3"/>
    <w:rsid w:val="00354114"/>
    <w:rsid w:val="00366D5E"/>
    <w:rsid w:val="00374F1C"/>
    <w:rsid w:val="003C7C30"/>
    <w:rsid w:val="004001E4"/>
    <w:rsid w:val="00400956"/>
    <w:rsid w:val="00414FC2"/>
    <w:rsid w:val="004C049F"/>
    <w:rsid w:val="004F6101"/>
    <w:rsid w:val="005000E2"/>
    <w:rsid w:val="005202BB"/>
    <w:rsid w:val="005321B0"/>
    <w:rsid w:val="0053324E"/>
    <w:rsid w:val="00594766"/>
    <w:rsid w:val="005B5302"/>
    <w:rsid w:val="006A3CE7"/>
    <w:rsid w:val="006E04EF"/>
    <w:rsid w:val="006E23FA"/>
    <w:rsid w:val="00772B7D"/>
    <w:rsid w:val="007736EC"/>
    <w:rsid w:val="007F4B2E"/>
    <w:rsid w:val="007F5CFF"/>
    <w:rsid w:val="0080250A"/>
    <w:rsid w:val="00856C4A"/>
    <w:rsid w:val="008B42F3"/>
    <w:rsid w:val="008D2ADF"/>
    <w:rsid w:val="00904400"/>
    <w:rsid w:val="00994C89"/>
    <w:rsid w:val="009A21A8"/>
    <w:rsid w:val="00A05C6C"/>
    <w:rsid w:val="00A23025"/>
    <w:rsid w:val="00A45493"/>
    <w:rsid w:val="00A864F8"/>
    <w:rsid w:val="00A957F3"/>
    <w:rsid w:val="00AB5399"/>
    <w:rsid w:val="00BA1FA5"/>
    <w:rsid w:val="00BA2993"/>
    <w:rsid w:val="00BA302F"/>
    <w:rsid w:val="00C101E1"/>
    <w:rsid w:val="00C11A41"/>
    <w:rsid w:val="00C6554A"/>
    <w:rsid w:val="00C66677"/>
    <w:rsid w:val="00C710E8"/>
    <w:rsid w:val="00CC78B6"/>
    <w:rsid w:val="00DB4430"/>
    <w:rsid w:val="00E15761"/>
    <w:rsid w:val="00E25B50"/>
    <w:rsid w:val="00E277E5"/>
    <w:rsid w:val="00E54FE3"/>
    <w:rsid w:val="00E61854"/>
    <w:rsid w:val="00E80048"/>
    <w:rsid w:val="00EA4C26"/>
    <w:rsid w:val="00ED1614"/>
    <w:rsid w:val="00ED5E3F"/>
    <w:rsid w:val="00ED7C44"/>
    <w:rsid w:val="00F33E6C"/>
    <w:rsid w:val="00F42937"/>
    <w:rsid w:val="00F54F3B"/>
    <w:rsid w:val="00F84777"/>
    <w:rsid w:val="00F9130E"/>
    <w:rsid w:val="00F94C93"/>
    <w:rsid w:val="00FA0EBA"/>
    <w:rsid w:val="00FD11EE"/>
    <w:rsid w:val="00FD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1616C"/>
  <w15:chartTrackingRefBased/>
  <w15:docId w15:val="{D0B504B4-7585-4929-94D1-93001156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9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A2993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594766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947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4766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A05C6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ray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19C18-D6BF-4F5F-AC60-02C79A11E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5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Ray</dc:creator>
  <cp:keywords/>
  <dc:description/>
  <cp:lastModifiedBy>Kyle Ray</cp:lastModifiedBy>
  <cp:revision>7</cp:revision>
  <dcterms:created xsi:type="dcterms:W3CDTF">2017-08-30T03:16:00Z</dcterms:created>
  <dcterms:modified xsi:type="dcterms:W3CDTF">2018-02-03T22:09:00Z</dcterms:modified>
</cp:coreProperties>
</file>
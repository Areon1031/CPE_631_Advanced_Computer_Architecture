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43992" w14:textId="5D6A364B" w:rsidR="00C6554A" w:rsidRPr="00E020F5" w:rsidRDefault="00BA302F" w:rsidP="00C6554A">
      <w:pPr>
        <w:pStyle w:val="Photo"/>
        <w:rPr>
          <w:rFonts w:ascii="Times New Roman" w:hAnsi="Times New Roman" w:cs="Times New Roman"/>
        </w:rPr>
      </w:pPr>
      <w:bookmarkStart w:id="0" w:name="_Toc321147149"/>
      <w:bookmarkStart w:id="1" w:name="_Toc318188227"/>
      <w:bookmarkStart w:id="2" w:name="_Toc318188327"/>
      <w:bookmarkStart w:id="3" w:name="_Toc318189312"/>
      <w:bookmarkStart w:id="4" w:name="_Toc321147011"/>
      <w:bookmarkStart w:id="5" w:name="_GoBack"/>
      <w:bookmarkEnd w:id="5"/>
      <w:r w:rsidRPr="00E020F5">
        <w:rPr>
          <w:rFonts w:ascii="Times New Roman" w:hAnsi="Times New Roman" w:cs="Times New Roman"/>
          <w:noProof/>
        </w:rPr>
        <w:drawing>
          <wp:inline distT="0" distB="0" distL="0" distR="0" wp14:anchorId="4EB1CAD0" wp14:editId="15BE792A">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15FDD6A0" w:rsidR="00C6554A" w:rsidRPr="00E020F5" w:rsidRDefault="00C101E1" w:rsidP="00C6554A">
      <w:pPr>
        <w:pStyle w:val="Title"/>
        <w:rPr>
          <w:rFonts w:ascii="Times New Roman" w:hAnsi="Times New Roman" w:cs="Times New Roman"/>
        </w:rPr>
      </w:pPr>
      <w:r w:rsidRPr="00E020F5">
        <w:rPr>
          <w:rFonts w:ascii="Times New Roman" w:hAnsi="Times New Roman" w:cs="Times New Roman"/>
        </w:rPr>
        <w:t>Homework #</w:t>
      </w:r>
      <w:r w:rsidR="002333CD" w:rsidRPr="00E020F5">
        <w:rPr>
          <w:rFonts w:ascii="Times New Roman" w:hAnsi="Times New Roman" w:cs="Times New Roman"/>
        </w:rPr>
        <w:t>5</w:t>
      </w:r>
    </w:p>
    <w:p w14:paraId="7BDCEE0D" w14:textId="36769485" w:rsidR="002736E7" w:rsidRPr="00E020F5" w:rsidRDefault="002736E7" w:rsidP="00C6554A">
      <w:pPr>
        <w:pStyle w:val="Subtitle"/>
        <w:rPr>
          <w:rFonts w:ascii="Times New Roman" w:hAnsi="Times New Roman" w:cs="Times New Roman"/>
        </w:rPr>
      </w:pPr>
      <w:r w:rsidRPr="00E020F5">
        <w:rPr>
          <w:rFonts w:ascii="Times New Roman" w:hAnsi="Times New Roman" w:cs="Times New Roman"/>
        </w:rPr>
        <w:t xml:space="preserve">cpe </w:t>
      </w:r>
      <w:r w:rsidR="005321B0" w:rsidRPr="00E020F5">
        <w:rPr>
          <w:rFonts w:ascii="Times New Roman" w:hAnsi="Times New Roman" w:cs="Times New Roman"/>
        </w:rPr>
        <w:t>631</w:t>
      </w:r>
    </w:p>
    <w:p w14:paraId="65A56B65" w14:textId="77777777" w:rsidR="002736E7" w:rsidRPr="00E020F5" w:rsidRDefault="002736E7" w:rsidP="00C6554A">
      <w:pPr>
        <w:pStyle w:val="Subtitle"/>
        <w:rPr>
          <w:rFonts w:ascii="Times New Roman" w:hAnsi="Times New Roman" w:cs="Times New Roman"/>
        </w:rPr>
      </w:pPr>
    </w:p>
    <w:p w14:paraId="1615F981" w14:textId="283B8720" w:rsidR="00C6554A" w:rsidRPr="00E020F5" w:rsidRDefault="00C101E1" w:rsidP="00C6554A">
      <w:pPr>
        <w:pStyle w:val="Subtitle"/>
        <w:rPr>
          <w:rFonts w:ascii="Times New Roman" w:hAnsi="Times New Roman" w:cs="Times New Roman"/>
        </w:rPr>
      </w:pPr>
      <w:r w:rsidRPr="00E020F5">
        <w:rPr>
          <w:rFonts w:ascii="Times New Roman" w:hAnsi="Times New Roman" w:cs="Times New Roman"/>
        </w:rPr>
        <w:t>Kyle Ray</w:t>
      </w:r>
    </w:p>
    <w:p w14:paraId="2E1310C4" w14:textId="42F5D119" w:rsidR="00C101E1" w:rsidRPr="00E020F5" w:rsidRDefault="00C101E1" w:rsidP="00C6554A">
      <w:pPr>
        <w:pStyle w:val="ContactInfo"/>
        <w:rPr>
          <w:rFonts w:ascii="Times New Roman" w:hAnsi="Times New Roman" w:cs="Times New Roman"/>
        </w:rPr>
      </w:pPr>
    </w:p>
    <w:p w14:paraId="3071DAB7" w14:textId="129FE70B" w:rsidR="00594766" w:rsidRPr="00E020F5" w:rsidRDefault="005321B0" w:rsidP="00057000">
      <w:pPr>
        <w:pStyle w:val="ContactInfo"/>
        <w:rPr>
          <w:rFonts w:ascii="Times New Roman" w:hAnsi="Times New Roman" w:cs="Times New Roman"/>
        </w:rPr>
      </w:pPr>
      <w:r w:rsidRPr="00E020F5">
        <w:rPr>
          <w:rFonts w:ascii="Times New Roman" w:hAnsi="Times New Roman" w:cs="Times New Roman"/>
        </w:rPr>
        <w:t xml:space="preserve">February </w:t>
      </w:r>
      <w:r w:rsidR="002333CD" w:rsidRPr="00E020F5">
        <w:rPr>
          <w:rFonts w:ascii="Times New Roman" w:hAnsi="Times New Roman" w:cs="Times New Roman"/>
        </w:rPr>
        <w:t>26</w:t>
      </w:r>
      <w:r w:rsidR="002736E7" w:rsidRPr="00E020F5">
        <w:rPr>
          <w:rFonts w:ascii="Times New Roman" w:hAnsi="Times New Roman" w:cs="Times New Roman"/>
        </w:rPr>
        <w:t>, 201</w:t>
      </w:r>
      <w:r w:rsidRPr="00E020F5">
        <w:rPr>
          <w:rFonts w:ascii="Times New Roman" w:hAnsi="Times New Roman" w:cs="Times New Roman"/>
        </w:rPr>
        <w:t>8</w:t>
      </w:r>
    </w:p>
    <w:p w14:paraId="6737B934" w14:textId="0E2ECEA7" w:rsidR="00057000" w:rsidRPr="00E020F5" w:rsidRDefault="00057000" w:rsidP="00057000">
      <w:pPr>
        <w:pStyle w:val="ContactInfo"/>
        <w:rPr>
          <w:rFonts w:ascii="Times New Roman" w:hAnsi="Times New Roman" w:cs="Times New Roman"/>
        </w:rPr>
      </w:pPr>
    </w:p>
    <w:p w14:paraId="34BA97A3" w14:textId="3A144E70" w:rsidR="00057000" w:rsidRPr="00E020F5" w:rsidRDefault="00057000" w:rsidP="00057000">
      <w:pPr>
        <w:pStyle w:val="ContactInfo"/>
        <w:rPr>
          <w:rFonts w:ascii="Times New Roman" w:hAnsi="Times New Roman" w:cs="Times New Roman"/>
        </w:rPr>
      </w:pPr>
    </w:p>
    <w:p w14:paraId="3811FA8D" w14:textId="31F4F60A" w:rsidR="00057000" w:rsidRPr="00E020F5" w:rsidRDefault="00057000" w:rsidP="00057000">
      <w:pPr>
        <w:pStyle w:val="ContactInfo"/>
        <w:rPr>
          <w:rFonts w:ascii="Times New Roman" w:hAnsi="Times New Roman" w:cs="Times New Roman"/>
        </w:rPr>
      </w:pPr>
    </w:p>
    <w:p w14:paraId="1D8FB214" w14:textId="12759AF9" w:rsidR="00057000" w:rsidRPr="00E020F5" w:rsidRDefault="00057000" w:rsidP="00057000">
      <w:pPr>
        <w:pStyle w:val="ContactInfo"/>
        <w:rPr>
          <w:rFonts w:ascii="Times New Roman" w:hAnsi="Times New Roman" w:cs="Times New Roman"/>
        </w:rPr>
      </w:pPr>
    </w:p>
    <w:p w14:paraId="44C6F46F" w14:textId="559DED23" w:rsidR="005321B0" w:rsidRPr="00E020F5" w:rsidRDefault="005321B0" w:rsidP="00057000">
      <w:pPr>
        <w:pStyle w:val="ContactInfo"/>
        <w:rPr>
          <w:rFonts w:ascii="Times New Roman" w:hAnsi="Times New Roman" w:cs="Times New Roman"/>
        </w:rPr>
      </w:pPr>
    </w:p>
    <w:p w14:paraId="269F39A6" w14:textId="77777777" w:rsidR="005321B0" w:rsidRPr="00E020F5" w:rsidRDefault="005321B0" w:rsidP="00057000">
      <w:pPr>
        <w:pStyle w:val="ContactInfo"/>
        <w:rPr>
          <w:rFonts w:ascii="Times New Roman" w:hAnsi="Times New Roman" w:cs="Times New Roman"/>
        </w:rPr>
      </w:pPr>
    </w:p>
    <w:p w14:paraId="2B9D8F35" w14:textId="49782ACD" w:rsidR="00C101E1" w:rsidRPr="00E020F5" w:rsidRDefault="00C101E1" w:rsidP="00057000">
      <w:pPr>
        <w:pStyle w:val="ContactInfo"/>
        <w:rPr>
          <w:rFonts w:ascii="Times New Roman" w:hAnsi="Times New Roman" w:cs="Times New Roman"/>
        </w:rPr>
      </w:pPr>
    </w:p>
    <w:p w14:paraId="220ECF5E" w14:textId="03AB2260" w:rsidR="00C101E1" w:rsidRPr="00E020F5" w:rsidRDefault="00C101E1" w:rsidP="00057000">
      <w:pPr>
        <w:pStyle w:val="ContactInfo"/>
        <w:rPr>
          <w:rFonts w:ascii="Times New Roman" w:hAnsi="Times New Roman" w:cs="Times New Roman"/>
        </w:rPr>
      </w:pPr>
    </w:p>
    <w:p w14:paraId="57526A6E" w14:textId="346D8930" w:rsidR="00C101E1" w:rsidRPr="00E020F5" w:rsidRDefault="00C101E1" w:rsidP="00057000">
      <w:pPr>
        <w:pStyle w:val="ContactInfo"/>
        <w:rPr>
          <w:rFonts w:ascii="Times New Roman" w:hAnsi="Times New Roman" w:cs="Times New Roman"/>
        </w:rPr>
      </w:pPr>
    </w:p>
    <w:p w14:paraId="6934C21D" w14:textId="2FF7856B" w:rsidR="00C101E1" w:rsidRPr="00E020F5" w:rsidRDefault="00C101E1" w:rsidP="00057000">
      <w:pPr>
        <w:pStyle w:val="ContactInfo"/>
        <w:rPr>
          <w:rFonts w:ascii="Times New Roman" w:hAnsi="Times New Roman" w:cs="Times New Roman"/>
        </w:rPr>
      </w:pPr>
    </w:p>
    <w:p w14:paraId="45C631FD" w14:textId="77777777" w:rsidR="00C101E1" w:rsidRPr="00E020F5" w:rsidRDefault="00C101E1" w:rsidP="00057000">
      <w:pPr>
        <w:pStyle w:val="ContactInfo"/>
        <w:rPr>
          <w:rFonts w:ascii="Times New Roman" w:hAnsi="Times New Roman" w:cs="Times New Roman"/>
        </w:rPr>
      </w:pPr>
    </w:p>
    <w:p w14:paraId="73F537F0" w14:textId="2E44C6F3" w:rsidR="00057000" w:rsidRPr="00E020F5" w:rsidRDefault="00057000" w:rsidP="00057000">
      <w:pPr>
        <w:pStyle w:val="ContactInfo"/>
        <w:rPr>
          <w:rFonts w:ascii="Times New Roman" w:hAnsi="Times New Roman" w:cs="Times New Roman"/>
        </w:rPr>
      </w:pPr>
    </w:p>
    <w:p w14:paraId="1F912023" w14:textId="1004197A" w:rsidR="00057000" w:rsidRPr="00E020F5" w:rsidRDefault="00057000" w:rsidP="00057000">
      <w:pPr>
        <w:pStyle w:val="ContactInfo"/>
        <w:rPr>
          <w:rFonts w:ascii="Times New Roman" w:hAnsi="Times New Roman" w:cs="Times New Roman"/>
        </w:rPr>
      </w:pPr>
    </w:p>
    <w:p w14:paraId="085227F4" w14:textId="607C8E6E" w:rsidR="00057000" w:rsidRPr="00E020F5" w:rsidRDefault="00057000" w:rsidP="00057000">
      <w:pPr>
        <w:pStyle w:val="ContactInfo"/>
        <w:rPr>
          <w:rFonts w:ascii="Times New Roman" w:hAnsi="Times New Roman" w:cs="Times New Roman"/>
        </w:rPr>
      </w:pPr>
    </w:p>
    <w:p w14:paraId="2570F6BE" w14:textId="7F023FE3" w:rsidR="00057000" w:rsidRPr="00E020F5" w:rsidRDefault="00057000" w:rsidP="00057000">
      <w:pPr>
        <w:pStyle w:val="ContactInfo"/>
        <w:rPr>
          <w:rFonts w:ascii="Times New Roman" w:hAnsi="Times New Roman" w:cs="Times New Roman"/>
        </w:rPr>
      </w:pPr>
    </w:p>
    <w:p w14:paraId="1459EFEA" w14:textId="1AE7C530" w:rsidR="00057000" w:rsidRPr="00E020F5" w:rsidRDefault="00057000" w:rsidP="00057000">
      <w:pPr>
        <w:pStyle w:val="ContactInfo"/>
        <w:rPr>
          <w:rFonts w:ascii="Times New Roman" w:hAnsi="Times New Roman" w:cs="Times New Roman"/>
        </w:rPr>
      </w:pPr>
    </w:p>
    <w:p w14:paraId="48848D4A" w14:textId="7E20528A" w:rsidR="00057000" w:rsidRPr="00E020F5" w:rsidRDefault="00057000" w:rsidP="00057000">
      <w:pPr>
        <w:pStyle w:val="ContactInfo"/>
        <w:rPr>
          <w:rFonts w:ascii="Times New Roman" w:hAnsi="Times New Roman" w:cs="Times New Roman"/>
        </w:rPr>
      </w:pPr>
    </w:p>
    <w:p w14:paraId="6F5DCC3C" w14:textId="5257A013" w:rsidR="00057000" w:rsidRPr="00E020F5" w:rsidRDefault="00057000" w:rsidP="00057000">
      <w:pPr>
        <w:pStyle w:val="ContactInfo"/>
        <w:rPr>
          <w:rFonts w:ascii="Times New Roman" w:hAnsi="Times New Roman" w:cs="Times New Roman"/>
        </w:rPr>
      </w:pPr>
    </w:p>
    <w:p w14:paraId="06A4CC14" w14:textId="77777777" w:rsidR="00057000" w:rsidRPr="00E020F5" w:rsidRDefault="00057000" w:rsidP="00057000">
      <w:pPr>
        <w:pStyle w:val="ContactInfo"/>
        <w:rPr>
          <w:rFonts w:ascii="Times New Roman" w:hAnsi="Times New Roman" w:cs="Times New Roman"/>
        </w:rPr>
      </w:pPr>
    </w:p>
    <w:sdt>
      <w:sdtPr>
        <w:rPr>
          <w:rFonts w:ascii="Times New Roman" w:eastAsiaTheme="minorHAnsi" w:hAnsi="Times New Roman" w:cs="Times New Roman"/>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Pr="00E020F5" w:rsidRDefault="00594766">
          <w:pPr>
            <w:pStyle w:val="TOCHeading"/>
            <w:rPr>
              <w:rFonts w:ascii="Times New Roman" w:hAnsi="Times New Roman" w:cs="Times New Roman"/>
            </w:rPr>
          </w:pPr>
          <w:r w:rsidRPr="00E020F5">
            <w:rPr>
              <w:rFonts w:ascii="Times New Roman" w:hAnsi="Times New Roman" w:cs="Times New Roman"/>
            </w:rPr>
            <w:t>Contents</w:t>
          </w:r>
        </w:p>
        <w:p w14:paraId="6491787F" w14:textId="73A8E3BF" w:rsidR="00056BE7" w:rsidRDefault="00594766">
          <w:pPr>
            <w:pStyle w:val="TOC1"/>
            <w:tabs>
              <w:tab w:val="right" w:leader="dot" w:pos="8630"/>
            </w:tabs>
            <w:rPr>
              <w:rFonts w:eastAsiaTheme="minorEastAsia"/>
              <w:noProof/>
              <w:color w:val="auto"/>
            </w:rPr>
          </w:pPr>
          <w:r w:rsidRPr="00E020F5">
            <w:rPr>
              <w:rFonts w:ascii="Times New Roman" w:hAnsi="Times New Roman" w:cs="Times New Roman"/>
            </w:rPr>
            <w:fldChar w:fldCharType="begin"/>
          </w:r>
          <w:r w:rsidRPr="00E020F5">
            <w:rPr>
              <w:rFonts w:ascii="Times New Roman" w:hAnsi="Times New Roman" w:cs="Times New Roman"/>
            </w:rPr>
            <w:instrText xml:space="preserve"> TOC \o "1-3" \h \z \u </w:instrText>
          </w:r>
          <w:r w:rsidRPr="00E020F5">
            <w:rPr>
              <w:rFonts w:ascii="Times New Roman" w:hAnsi="Times New Roman" w:cs="Times New Roman"/>
            </w:rPr>
            <w:fldChar w:fldCharType="separate"/>
          </w:r>
          <w:hyperlink w:anchor="_Toc507963555" w:history="1">
            <w:r w:rsidR="00056BE7" w:rsidRPr="003A7E80">
              <w:rPr>
                <w:rStyle w:val="Hyperlink"/>
                <w:rFonts w:ascii="Times New Roman" w:hAnsi="Times New Roman" w:cs="Times New Roman"/>
                <w:noProof/>
              </w:rPr>
              <w:t>Purpose</w:t>
            </w:r>
            <w:r w:rsidR="00056BE7">
              <w:rPr>
                <w:noProof/>
                <w:webHidden/>
              </w:rPr>
              <w:tab/>
            </w:r>
            <w:r w:rsidR="00056BE7">
              <w:rPr>
                <w:noProof/>
                <w:webHidden/>
              </w:rPr>
              <w:fldChar w:fldCharType="begin"/>
            </w:r>
            <w:r w:rsidR="00056BE7">
              <w:rPr>
                <w:noProof/>
                <w:webHidden/>
              </w:rPr>
              <w:instrText xml:space="preserve"> PAGEREF _Toc507963555 \h </w:instrText>
            </w:r>
            <w:r w:rsidR="00056BE7">
              <w:rPr>
                <w:noProof/>
                <w:webHidden/>
              </w:rPr>
            </w:r>
            <w:r w:rsidR="00056BE7">
              <w:rPr>
                <w:noProof/>
                <w:webHidden/>
              </w:rPr>
              <w:fldChar w:fldCharType="separate"/>
            </w:r>
            <w:r w:rsidR="00755C1D">
              <w:rPr>
                <w:noProof/>
                <w:webHidden/>
              </w:rPr>
              <w:t>1</w:t>
            </w:r>
            <w:r w:rsidR="00056BE7">
              <w:rPr>
                <w:noProof/>
                <w:webHidden/>
              </w:rPr>
              <w:fldChar w:fldCharType="end"/>
            </w:r>
          </w:hyperlink>
        </w:p>
        <w:p w14:paraId="3BC879C0" w14:textId="35571E00" w:rsidR="00056BE7" w:rsidRDefault="00B3441D">
          <w:pPr>
            <w:pStyle w:val="TOC1"/>
            <w:tabs>
              <w:tab w:val="right" w:leader="dot" w:pos="8630"/>
            </w:tabs>
            <w:rPr>
              <w:rFonts w:eastAsiaTheme="minorEastAsia"/>
              <w:noProof/>
              <w:color w:val="auto"/>
            </w:rPr>
          </w:pPr>
          <w:hyperlink w:anchor="_Toc507963556" w:history="1">
            <w:r w:rsidR="00056BE7" w:rsidRPr="003A7E80">
              <w:rPr>
                <w:rStyle w:val="Hyperlink"/>
                <w:noProof/>
              </w:rPr>
              <w:t>Execution</w:t>
            </w:r>
            <w:r w:rsidR="00056BE7">
              <w:rPr>
                <w:noProof/>
                <w:webHidden/>
              </w:rPr>
              <w:tab/>
            </w:r>
            <w:r w:rsidR="00056BE7">
              <w:rPr>
                <w:noProof/>
                <w:webHidden/>
              </w:rPr>
              <w:fldChar w:fldCharType="begin"/>
            </w:r>
            <w:r w:rsidR="00056BE7">
              <w:rPr>
                <w:noProof/>
                <w:webHidden/>
              </w:rPr>
              <w:instrText xml:space="preserve"> PAGEREF _Toc507963556 \h </w:instrText>
            </w:r>
            <w:r w:rsidR="00056BE7">
              <w:rPr>
                <w:noProof/>
                <w:webHidden/>
              </w:rPr>
            </w:r>
            <w:r w:rsidR="00056BE7">
              <w:rPr>
                <w:noProof/>
                <w:webHidden/>
              </w:rPr>
              <w:fldChar w:fldCharType="separate"/>
            </w:r>
            <w:r w:rsidR="00755C1D">
              <w:rPr>
                <w:noProof/>
                <w:webHidden/>
              </w:rPr>
              <w:t>1</w:t>
            </w:r>
            <w:r w:rsidR="00056BE7">
              <w:rPr>
                <w:noProof/>
                <w:webHidden/>
              </w:rPr>
              <w:fldChar w:fldCharType="end"/>
            </w:r>
          </w:hyperlink>
        </w:p>
        <w:p w14:paraId="14F39DE2" w14:textId="679DFAB0" w:rsidR="00056BE7" w:rsidRDefault="00B3441D">
          <w:pPr>
            <w:pStyle w:val="TOC1"/>
            <w:tabs>
              <w:tab w:val="right" w:leader="dot" w:pos="8630"/>
            </w:tabs>
            <w:rPr>
              <w:rFonts w:eastAsiaTheme="minorEastAsia"/>
              <w:noProof/>
              <w:color w:val="auto"/>
            </w:rPr>
          </w:pPr>
          <w:hyperlink w:anchor="_Toc507963557" w:history="1">
            <w:r w:rsidR="00056BE7" w:rsidRPr="003A7E80">
              <w:rPr>
                <w:rStyle w:val="Hyperlink"/>
                <w:rFonts w:ascii="Times New Roman" w:hAnsi="Times New Roman" w:cs="Times New Roman"/>
                <w:noProof/>
              </w:rPr>
              <w:t>Problem 1</w:t>
            </w:r>
            <w:r w:rsidR="00056BE7">
              <w:rPr>
                <w:noProof/>
                <w:webHidden/>
              </w:rPr>
              <w:tab/>
            </w:r>
            <w:r w:rsidR="00056BE7">
              <w:rPr>
                <w:noProof/>
                <w:webHidden/>
              </w:rPr>
              <w:fldChar w:fldCharType="begin"/>
            </w:r>
            <w:r w:rsidR="00056BE7">
              <w:rPr>
                <w:noProof/>
                <w:webHidden/>
              </w:rPr>
              <w:instrText xml:space="preserve"> PAGEREF _Toc507963557 \h </w:instrText>
            </w:r>
            <w:r w:rsidR="00056BE7">
              <w:rPr>
                <w:noProof/>
                <w:webHidden/>
              </w:rPr>
            </w:r>
            <w:r w:rsidR="00056BE7">
              <w:rPr>
                <w:noProof/>
                <w:webHidden/>
              </w:rPr>
              <w:fldChar w:fldCharType="separate"/>
            </w:r>
            <w:r w:rsidR="00755C1D">
              <w:rPr>
                <w:noProof/>
                <w:webHidden/>
              </w:rPr>
              <w:t>2</w:t>
            </w:r>
            <w:r w:rsidR="00056BE7">
              <w:rPr>
                <w:noProof/>
                <w:webHidden/>
              </w:rPr>
              <w:fldChar w:fldCharType="end"/>
            </w:r>
          </w:hyperlink>
        </w:p>
        <w:p w14:paraId="60FCA67D" w14:textId="4E30BAD1" w:rsidR="00056BE7" w:rsidRDefault="00B3441D">
          <w:pPr>
            <w:pStyle w:val="TOC1"/>
            <w:tabs>
              <w:tab w:val="right" w:leader="dot" w:pos="8630"/>
            </w:tabs>
            <w:rPr>
              <w:rFonts w:eastAsiaTheme="minorEastAsia"/>
              <w:noProof/>
              <w:color w:val="auto"/>
            </w:rPr>
          </w:pPr>
          <w:hyperlink w:anchor="_Toc507963558" w:history="1">
            <w:r w:rsidR="00056BE7" w:rsidRPr="003A7E80">
              <w:rPr>
                <w:rStyle w:val="Hyperlink"/>
                <w:rFonts w:ascii="Times New Roman" w:hAnsi="Times New Roman" w:cs="Times New Roman"/>
                <w:noProof/>
              </w:rPr>
              <w:t>Problem 2</w:t>
            </w:r>
            <w:r w:rsidR="00056BE7">
              <w:rPr>
                <w:noProof/>
                <w:webHidden/>
              </w:rPr>
              <w:tab/>
            </w:r>
            <w:r w:rsidR="00056BE7">
              <w:rPr>
                <w:noProof/>
                <w:webHidden/>
              </w:rPr>
              <w:fldChar w:fldCharType="begin"/>
            </w:r>
            <w:r w:rsidR="00056BE7">
              <w:rPr>
                <w:noProof/>
                <w:webHidden/>
              </w:rPr>
              <w:instrText xml:space="preserve"> PAGEREF _Toc507963558 \h </w:instrText>
            </w:r>
            <w:r w:rsidR="00056BE7">
              <w:rPr>
                <w:noProof/>
                <w:webHidden/>
              </w:rPr>
            </w:r>
            <w:r w:rsidR="00056BE7">
              <w:rPr>
                <w:noProof/>
                <w:webHidden/>
              </w:rPr>
              <w:fldChar w:fldCharType="separate"/>
            </w:r>
            <w:r w:rsidR="00755C1D">
              <w:rPr>
                <w:noProof/>
                <w:webHidden/>
              </w:rPr>
              <w:t>2</w:t>
            </w:r>
            <w:r w:rsidR="00056BE7">
              <w:rPr>
                <w:noProof/>
                <w:webHidden/>
              </w:rPr>
              <w:fldChar w:fldCharType="end"/>
            </w:r>
          </w:hyperlink>
        </w:p>
        <w:p w14:paraId="578BFCE0" w14:textId="2D70AB43" w:rsidR="00056BE7" w:rsidRDefault="00B3441D">
          <w:pPr>
            <w:pStyle w:val="TOC1"/>
            <w:tabs>
              <w:tab w:val="right" w:leader="dot" w:pos="8630"/>
            </w:tabs>
            <w:rPr>
              <w:rFonts w:eastAsiaTheme="minorEastAsia"/>
              <w:noProof/>
              <w:color w:val="auto"/>
            </w:rPr>
          </w:pPr>
          <w:hyperlink w:anchor="_Toc507963559" w:history="1">
            <w:r w:rsidR="00056BE7" w:rsidRPr="003A7E80">
              <w:rPr>
                <w:rStyle w:val="Hyperlink"/>
                <w:rFonts w:ascii="Times New Roman" w:hAnsi="Times New Roman" w:cs="Times New Roman"/>
                <w:noProof/>
              </w:rPr>
              <w:t>Bonus</w:t>
            </w:r>
            <w:r w:rsidR="00056BE7">
              <w:rPr>
                <w:noProof/>
                <w:webHidden/>
              </w:rPr>
              <w:tab/>
            </w:r>
            <w:r w:rsidR="00056BE7">
              <w:rPr>
                <w:noProof/>
                <w:webHidden/>
              </w:rPr>
              <w:fldChar w:fldCharType="begin"/>
            </w:r>
            <w:r w:rsidR="00056BE7">
              <w:rPr>
                <w:noProof/>
                <w:webHidden/>
              </w:rPr>
              <w:instrText xml:space="preserve"> PAGEREF _Toc507963559 \h </w:instrText>
            </w:r>
            <w:r w:rsidR="00056BE7">
              <w:rPr>
                <w:noProof/>
                <w:webHidden/>
              </w:rPr>
            </w:r>
            <w:r w:rsidR="00056BE7">
              <w:rPr>
                <w:noProof/>
                <w:webHidden/>
              </w:rPr>
              <w:fldChar w:fldCharType="separate"/>
            </w:r>
            <w:r w:rsidR="00755C1D">
              <w:rPr>
                <w:noProof/>
                <w:webHidden/>
              </w:rPr>
              <w:t>5</w:t>
            </w:r>
            <w:r w:rsidR="00056BE7">
              <w:rPr>
                <w:noProof/>
                <w:webHidden/>
              </w:rPr>
              <w:fldChar w:fldCharType="end"/>
            </w:r>
          </w:hyperlink>
        </w:p>
        <w:p w14:paraId="3070F3B2" w14:textId="48147757" w:rsidR="00056BE7" w:rsidRDefault="00B3441D">
          <w:pPr>
            <w:pStyle w:val="TOC1"/>
            <w:tabs>
              <w:tab w:val="right" w:leader="dot" w:pos="8630"/>
            </w:tabs>
            <w:rPr>
              <w:rFonts w:eastAsiaTheme="minorEastAsia"/>
              <w:noProof/>
              <w:color w:val="auto"/>
            </w:rPr>
          </w:pPr>
          <w:hyperlink w:anchor="_Toc507963560" w:history="1">
            <w:r w:rsidR="00056BE7" w:rsidRPr="003A7E80">
              <w:rPr>
                <w:rStyle w:val="Hyperlink"/>
                <w:rFonts w:ascii="Times New Roman" w:hAnsi="Times New Roman" w:cs="Times New Roman"/>
                <w:noProof/>
              </w:rPr>
              <w:t>Problem 3</w:t>
            </w:r>
            <w:r w:rsidR="00056BE7">
              <w:rPr>
                <w:noProof/>
                <w:webHidden/>
              </w:rPr>
              <w:tab/>
            </w:r>
            <w:r w:rsidR="00056BE7">
              <w:rPr>
                <w:noProof/>
                <w:webHidden/>
              </w:rPr>
              <w:fldChar w:fldCharType="begin"/>
            </w:r>
            <w:r w:rsidR="00056BE7">
              <w:rPr>
                <w:noProof/>
                <w:webHidden/>
              </w:rPr>
              <w:instrText xml:space="preserve"> PAGEREF _Toc507963560 \h </w:instrText>
            </w:r>
            <w:r w:rsidR="00056BE7">
              <w:rPr>
                <w:noProof/>
                <w:webHidden/>
              </w:rPr>
            </w:r>
            <w:r w:rsidR="00056BE7">
              <w:rPr>
                <w:noProof/>
                <w:webHidden/>
              </w:rPr>
              <w:fldChar w:fldCharType="separate"/>
            </w:r>
            <w:r w:rsidR="00755C1D">
              <w:rPr>
                <w:noProof/>
                <w:webHidden/>
              </w:rPr>
              <w:t>6</w:t>
            </w:r>
            <w:r w:rsidR="00056BE7">
              <w:rPr>
                <w:noProof/>
                <w:webHidden/>
              </w:rPr>
              <w:fldChar w:fldCharType="end"/>
            </w:r>
          </w:hyperlink>
        </w:p>
        <w:p w14:paraId="7841B0BA" w14:textId="49A21BE3" w:rsidR="00056BE7" w:rsidRDefault="00B3441D">
          <w:pPr>
            <w:pStyle w:val="TOC1"/>
            <w:tabs>
              <w:tab w:val="right" w:leader="dot" w:pos="8630"/>
            </w:tabs>
            <w:rPr>
              <w:rFonts w:eastAsiaTheme="minorEastAsia"/>
              <w:noProof/>
              <w:color w:val="auto"/>
            </w:rPr>
          </w:pPr>
          <w:hyperlink w:anchor="_Toc507963561" w:history="1">
            <w:r w:rsidR="00056BE7" w:rsidRPr="003A7E80">
              <w:rPr>
                <w:rStyle w:val="Hyperlink"/>
                <w:rFonts w:ascii="Times New Roman" w:hAnsi="Times New Roman" w:cs="Times New Roman"/>
                <w:noProof/>
              </w:rPr>
              <w:t>Appendix</w:t>
            </w:r>
            <w:r w:rsidR="00056BE7">
              <w:rPr>
                <w:noProof/>
                <w:webHidden/>
              </w:rPr>
              <w:tab/>
            </w:r>
            <w:r w:rsidR="00056BE7">
              <w:rPr>
                <w:noProof/>
                <w:webHidden/>
              </w:rPr>
              <w:fldChar w:fldCharType="begin"/>
            </w:r>
            <w:r w:rsidR="00056BE7">
              <w:rPr>
                <w:noProof/>
                <w:webHidden/>
              </w:rPr>
              <w:instrText xml:space="preserve"> PAGEREF _Toc507963561 \h </w:instrText>
            </w:r>
            <w:r w:rsidR="00056BE7">
              <w:rPr>
                <w:noProof/>
                <w:webHidden/>
              </w:rPr>
            </w:r>
            <w:r w:rsidR="00056BE7">
              <w:rPr>
                <w:noProof/>
                <w:webHidden/>
              </w:rPr>
              <w:fldChar w:fldCharType="separate"/>
            </w:r>
            <w:r w:rsidR="00755C1D">
              <w:rPr>
                <w:noProof/>
                <w:webHidden/>
              </w:rPr>
              <w:t>8</w:t>
            </w:r>
            <w:r w:rsidR="00056BE7">
              <w:rPr>
                <w:noProof/>
                <w:webHidden/>
              </w:rPr>
              <w:fldChar w:fldCharType="end"/>
            </w:r>
          </w:hyperlink>
        </w:p>
        <w:p w14:paraId="1721DB59" w14:textId="51E8A1BC" w:rsidR="00057000" w:rsidRPr="00E020F5" w:rsidRDefault="00594766">
          <w:pPr>
            <w:rPr>
              <w:rFonts w:ascii="Times New Roman" w:hAnsi="Times New Roman" w:cs="Times New Roman"/>
              <w:b/>
              <w:bCs/>
              <w:noProof/>
            </w:rPr>
          </w:pPr>
          <w:r w:rsidRPr="00E020F5">
            <w:rPr>
              <w:rFonts w:ascii="Times New Roman" w:hAnsi="Times New Roman" w:cs="Times New Roman"/>
              <w:b/>
              <w:bCs/>
              <w:noProof/>
            </w:rPr>
            <w:fldChar w:fldCharType="end"/>
          </w:r>
        </w:p>
      </w:sdtContent>
    </w:sdt>
    <w:p w14:paraId="3CF858CE" w14:textId="0BCCFD12" w:rsidR="00C6554A" w:rsidRPr="00E020F5" w:rsidRDefault="006F34E2" w:rsidP="00C6554A">
      <w:pPr>
        <w:pStyle w:val="Heading1"/>
        <w:rPr>
          <w:rFonts w:ascii="Times New Roman" w:hAnsi="Times New Roman" w:cs="Times New Roman"/>
        </w:rPr>
      </w:pPr>
      <w:bookmarkStart w:id="6" w:name="_Toc507963555"/>
      <w:r w:rsidRPr="00E020F5">
        <w:rPr>
          <w:rFonts w:ascii="Times New Roman" w:hAnsi="Times New Roman" w:cs="Times New Roman"/>
        </w:rPr>
        <w:t>Purpose</w:t>
      </w:r>
      <w:bookmarkEnd w:id="6"/>
    </w:p>
    <w:p w14:paraId="521551A3" w14:textId="669B1309" w:rsidR="006F34E2" w:rsidRDefault="006F34E2" w:rsidP="006F34E2">
      <w:pPr>
        <w:rPr>
          <w:rFonts w:ascii="Times New Roman" w:hAnsi="Times New Roman" w:cs="Times New Roman"/>
        </w:rPr>
      </w:pPr>
      <w:r w:rsidRPr="00E020F5">
        <w:rPr>
          <w:rFonts w:ascii="Times New Roman" w:hAnsi="Times New Roman" w:cs="Times New Roman"/>
        </w:rPr>
        <w:t xml:space="preserve">To become familiar with the Intel PIN </w:t>
      </w:r>
      <w:r w:rsidR="00F94074" w:rsidRPr="00E020F5">
        <w:rPr>
          <w:rFonts w:ascii="Times New Roman" w:hAnsi="Times New Roman" w:cs="Times New Roman"/>
        </w:rPr>
        <w:t>and learn more about measuring the performance of modern computer systems with specific benchmarks.</w:t>
      </w:r>
    </w:p>
    <w:p w14:paraId="6636220D" w14:textId="0CF09D53" w:rsidR="00045F73" w:rsidRDefault="00045F73" w:rsidP="00045F73">
      <w:pPr>
        <w:pStyle w:val="Heading1"/>
      </w:pPr>
      <w:bookmarkStart w:id="7" w:name="_Toc507963556"/>
      <w:r>
        <w:t>Execution</w:t>
      </w:r>
      <w:bookmarkEnd w:id="7"/>
    </w:p>
    <w:p w14:paraId="05D0388C" w14:textId="5281C338" w:rsidR="00045F73" w:rsidRDefault="007E66F3" w:rsidP="00045F73">
      <w:r>
        <w:t xml:space="preserve">To </w:t>
      </w:r>
      <w:r w:rsidR="003045C2">
        <w:t xml:space="preserve">run the tests, </w:t>
      </w:r>
      <w:r>
        <w:t xml:space="preserve">travel in the working directory for homework 5 (hw5) and go into the SPEC folder, there you will find the 621 and 623 benchmarks that were tested.  Inside of each folder </w:t>
      </w:r>
      <w:r w:rsidR="00956CA5">
        <w:t xml:space="preserve">will </w:t>
      </w:r>
      <w:r>
        <w:t>be a test and train input set.  I have created runtest_#.sh scripts for each problem</w:t>
      </w:r>
      <w:r w:rsidR="000938DC">
        <w:t xml:space="preserve"> inside the respective test folder</w:t>
      </w:r>
      <w:r>
        <w:t>.  Just run this script from inside this directory to build the pin tool and execute it on the benchmark.</w:t>
      </w:r>
    </w:p>
    <w:p w14:paraId="572B2331" w14:textId="345D79CC" w:rsidR="00BC68F8" w:rsidRDefault="00BC68F8" w:rsidP="00045F73"/>
    <w:p w14:paraId="0116544A" w14:textId="67163FDC" w:rsidR="00BC68F8" w:rsidRDefault="00BC68F8" w:rsidP="00045F73"/>
    <w:p w14:paraId="5B9CB7C2" w14:textId="45BFAD93" w:rsidR="00BC68F8" w:rsidRDefault="00BC68F8" w:rsidP="00045F73"/>
    <w:p w14:paraId="6572B55E" w14:textId="54891F6D" w:rsidR="00BC68F8" w:rsidRDefault="00BC68F8" w:rsidP="00045F73"/>
    <w:p w14:paraId="2B878E63" w14:textId="3174FB8A" w:rsidR="00BC68F8" w:rsidRDefault="00BC68F8" w:rsidP="00045F73"/>
    <w:p w14:paraId="2BEFD03A" w14:textId="4083AA8C" w:rsidR="00BC68F8" w:rsidRDefault="00BC68F8" w:rsidP="00045F73"/>
    <w:p w14:paraId="1632A1F1" w14:textId="77777777" w:rsidR="00056BE7" w:rsidRPr="00045F73" w:rsidRDefault="00056BE7" w:rsidP="00045F73"/>
    <w:p w14:paraId="24D71DE2" w14:textId="48D668E7" w:rsidR="00ED1614" w:rsidRPr="00E020F5" w:rsidRDefault="00172DF6" w:rsidP="00ED1614">
      <w:pPr>
        <w:pStyle w:val="Heading1"/>
        <w:rPr>
          <w:rFonts w:ascii="Times New Roman" w:hAnsi="Times New Roman" w:cs="Times New Roman"/>
        </w:rPr>
      </w:pPr>
      <w:bookmarkStart w:id="8" w:name="_Toc507963557"/>
      <w:r w:rsidRPr="00E020F5">
        <w:rPr>
          <w:rFonts w:ascii="Times New Roman" w:hAnsi="Times New Roman" w:cs="Times New Roman"/>
        </w:rPr>
        <w:lastRenderedPageBreak/>
        <w:t>Problem 1</w:t>
      </w:r>
      <w:bookmarkEnd w:id="8"/>
    </w:p>
    <w:p w14:paraId="35805AF6" w14:textId="1DC06053" w:rsidR="00365838" w:rsidRPr="00E020F5" w:rsidRDefault="00365838" w:rsidP="00FD11EE">
      <w:pPr>
        <w:rPr>
          <w:rFonts w:ascii="Times New Roman" w:hAnsi="Times New Roman" w:cs="Times New Roman"/>
        </w:rPr>
      </w:pPr>
      <w:r w:rsidRPr="00E020F5">
        <w:rPr>
          <w:rFonts w:ascii="Times New Roman" w:hAnsi="Times New Roman" w:cs="Times New Roman"/>
        </w:rPr>
        <w:t xml:space="preserve">The inscount0.cpp pin tool will count the total number of instructions </w:t>
      </w:r>
      <w:r w:rsidR="00AF41D0" w:rsidRPr="00E020F5">
        <w:rPr>
          <w:rFonts w:ascii="Times New Roman" w:hAnsi="Times New Roman" w:cs="Times New Roman"/>
        </w:rPr>
        <w:t>executed by the application it is monitoring</w:t>
      </w:r>
      <w:r w:rsidR="00F7574B" w:rsidRPr="00E020F5">
        <w:rPr>
          <w:rFonts w:ascii="Times New Roman" w:hAnsi="Times New Roman" w:cs="Times New Roman"/>
        </w:rPr>
        <w:t xml:space="preserve"> and write </w:t>
      </w:r>
      <w:r w:rsidR="005A1DA4" w:rsidRPr="00E020F5">
        <w:rPr>
          <w:rFonts w:ascii="Times New Roman" w:hAnsi="Times New Roman" w:cs="Times New Roman"/>
        </w:rPr>
        <w:t>the result</w:t>
      </w:r>
      <w:r w:rsidR="00F7574B" w:rsidRPr="00E020F5">
        <w:rPr>
          <w:rFonts w:ascii="Times New Roman" w:hAnsi="Times New Roman" w:cs="Times New Roman"/>
        </w:rPr>
        <w:t xml:space="preserve"> to an output file</w:t>
      </w:r>
      <w:r w:rsidR="005C1424" w:rsidRPr="00E020F5">
        <w:rPr>
          <w:rFonts w:ascii="Times New Roman" w:hAnsi="Times New Roman" w:cs="Times New Roman"/>
        </w:rPr>
        <w:t>.  In this situation the application being monitored is running a SPEC benchmark</w:t>
      </w:r>
      <w:r w:rsidR="00301932" w:rsidRPr="00E020F5">
        <w:rPr>
          <w:rFonts w:ascii="Times New Roman" w:hAnsi="Times New Roman" w:cs="Times New Roman"/>
        </w:rPr>
        <w:t xml:space="preserve">.  The inscount0 PIN tool was ran against </w:t>
      </w:r>
      <w:r w:rsidR="00576651" w:rsidRPr="00E020F5">
        <w:rPr>
          <w:rFonts w:ascii="Times New Roman" w:hAnsi="Times New Roman" w:cs="Times New Roman"/>
        </w:rPr>
        <w:t>the 621_wrf_s and 623_xalanchbmk_s benchmarks both with the train input set.  The data for the experiment can be found in the table below.</w:t>
      </w:r>
    </w:p>
    <w:p w14:paraId="783C0E0A" w14:textId="21ACBB3A" w:rsidR="00576651" w:rsidRPr="00E020F5" w:rsidRDefault="00576651" w:rsidP="00576651">
      <w:pPr>
        <w:jc w:val="center"/>
        <w:rPr>
          <w:rFonts w:ascii="Times New Roman" w:hAnsi="Times New Roman" w:cs="Times New Roman"/>
          <w:b/>
        </w:rPr>
      </w:pPr>
      <w:r w:rsidRPr="00E020F5">
        <w:rPr>
          <w:rFonts w:ascii="Times New Roman" w:hAnsi="Times New Roman" w:cs="Times New Roman"/>
          <w:b/>
        </w:rPr>
        <w:t>Table 1. Instruction Count for SPEC Benchmarks via Intel PIN Tool</w:t>
      </w:r>
    </w:p>
    <w:tbl>
      <w:tblPr>
        <w:tblW w:w="5320" w:type="dxa"/>
        <w:jc w:val="center"/>
        <w:tblLook w:val="04A0" w:firstRow="1" w:lastRow="0" w:firstColumn="1" w:lastColumn="0" w:noHBand="0" w:noVBand="1"/>
      </w:tblPr>
      <w:tblGrid>
        <w:gridCol w:w="2660"/>
        <w:gridCol w:w="2660"/>
      </w:tblGrid>
      <w:tr w:rsidR="00576651" w:rsidRPr="00E020F5" w14:paraId="4390F861" w14:textId="77777777" w:rsidTr="00576651">
        <w:trPr>
          <w:trHeight w:val="300"/>
          <w:jc w:val="center"/>
        </w:trPr>
        <w:tc>
          <w:tcPr>
            <w:tcW w:w="26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3A6DBF2" w14:textId="77777777" w:rsidR="00576651" w:rsidRPr="00E020F5" w:rsidRDefault="00576651" w:rsidP="00576651">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Benchmark</w:t>
            </w:r>
          </w:p>
        </w:tc>
        <w:tc>
          <w:tcPr>
            <w:tcW w:w="2660" w:type="dxa"/>
            <w:tcBorders>
              <w:top w:val="single" w:sz="4" w:space="0" w:color="auto"/>
              <w:left w:val="nil"/>
              <w:bottom w:val="single" w:sz="4" w:space="0" w:color="auto"/>
              <w:right w:val="single" w:sz="4" w:space="0" w:color="auto"/>
            </w:tcBorders>
            <w:shd w:val="clear" w:color="000000" w:fill="FFFF00"/>
            <w:noWrap/>
            <w:vAlign w:val="bottom"/>
            <w:hideMark/>
          </w:tcPr>
          <w:p w14:paraId="0350887E" w14:textId="77777777" w:rsidR="00576651" w:rsidRPr="00E020F5" w:rsidRDefault="00576651" w:rsidP="00576651">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Total Instructions Executed</w:t>
            </w:r>
          </w:p>
        </w:tc>
      </w:tr>
      <w:tr w:rsidR="00576651" w:rsidRPr="00E020F5" w14:paraId="56AE48F7" w14:textId="77777777" w:rsidTr="00576651">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2B957A55" w14:textId="77777777" w:rsidR="00576651" w:rsidRPr="00E020F5" w:rsidRDefault="00576651" w:rsidP="00576651">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621_wrf_s train</w:t>
            </w:r>
          </w:p>
        </w:tc>
        <w:tc>
          <w:tcPr>
            <w:tcW w:w="2660" w:type="dxa"/>
            <w:tcBorders>
              <w:top w:val="nil"/>
              <w:left w:val="nil"/>
              <w:bottom w:val="single" w:sz="4" w:space="0" w:color="auto"/>
              <w:right w:val="single" w:sz="4" w:space="0" w:color="auto"/>
            </w:tcBorders>
            <w:shd w:val="clear" w:color="auto" w:fill="auto"/>
            <w:noWrap/>
            <w:vAlign w:val="bottom"/>
            <w:hideMark/>
          </w:tcPr>
          <w:p w14:paraId="2082D83C" w14:textId="77777777" w:rsidR="00576651" w:rsidRPr="00E020F5" w:rsidRDefault="00576651" w:rsidP="00576651">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583459817340.00</w:t>
            </w:r>
          </w:p>
        </w:tc>
      </w:tr>
      <w:tr w:rsidR="00576651" w:rsidRPr="00E020F5" w14:paraId="579D3FBD" w14:textId="77777777" w:rsidTr="00576651">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14:paraId="77321D65" w14:textId="77777777" w:rsidR="00576651" w:rsidRPr="00E020F5" w:rsidRDefault="00576651" w:rsidP="00576651">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623_xalanchbmk_s train</w:t>
            </w:r>
          </w:p>
        </w:tc>
        <w:tc>
          <w:tcPr>
            <w:tcW w:w="2660" w:type="dxa"/>
            <w:tcBorders>
              <w:top w:val="nil"/>
              <w:left w:val="nil"/>
              <w:bottom w:val="single" w:sz="4" w:space="0" w:color="auto"/>
              <w:right w:val="single" w:sz="4" w:space="0" w:color="auto"/>
            </w:tcBorders>
            <w:shd w:val="clear" w:color="auto" w:fill="auto"/>
            <w:noWrap/>
            <w:vAlign w:val="bottom"/>
            <w:hideMark/>
          </w:tcPr>
          <w:p w14:paraId="589E9A96" w14:textId="77777777" w:rsidR="00576651" w:rsidRPr="00E020F5" w:rsidRDefault="00576651" w:rsidP="00576651">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257156226730.00</w:t>
            </w:r>
          </w:p>
        </w:tc>
      </w:tr>
    </w:tbl>
    <w:p w14:paraId="7A97580A" w14:textId="77777777" w:rsidR="00576651" w:rsidRPr="00E020F5" w:rsidRDefault="00576651" w:rsidP="00576651">
      <w:pPr>
        <w:jc w:val="center"/>
        <w:rPr>
          <w:rFonts w:ascii="Times New Roman" w:hAnsi="Times New Roman" w:cs="Times New Roman"/>
          <w:b/>
        </w:rPr>
      </w:pPr>
    </w:p>
    <w:p w14:paraId="2744EA2B" w14:textId="67744964" w:rsidR="00FA0EBA" w:rsidRPr="00E020F5" w:rsidRDefault="00B07E7A" w:rsidP="00FA0EBA">
      <w:pPr>
        <w:pStyle w:val="Heading1"/>
        <w:rPr>
          <w:rFonts w:ascii="Times New Roman" w:hAnsi="Times New Roman" w:cs="Times New Roman"/>
        </w:rPr>
      </w:pPr>
      <w:bookmarkStart w:id="9" w:name="_Toc507963558"/>
      <w:r w:rsidRPr="00E020F5">
        <w:rPr>
          <w:rFonts w:ascii="Times New Roman" w:hAnsi="Times New Roman" w:cs="Times New Roman"/>
        </w:rPr>
        <w:t>Problem 2</w:t>
      </w:r>
      <w:bookmarkEnd w:id="9"/>
    </w:p>
    <w:p w14:paraId="7BFD53D4" w14:textId="52073CF2" w:rsidR="006E2C48" w:rsidRPr="00E020F5" w:rsidRDefault="00B07E7A" w:rsidP="00C66677">
      <w:pPr>
        <w:rPr>
          <w:rFonts w:ascii="Times New Roman" w:hAnsi="Times New Roman" w:cs="Times New Roman"/>
        </w:rPr>
      </w:pPr>
      <w:r w:rsidRPr="00E020F5">
        <w:rPr>
          <w:rFonts w:ascii="Times New Roman" w:hAnsi="Times New Roman" w:cs="Times New Roman"/>
        </w:rPr>
        <w:t>Modify the inscount0.cpp to count the number of basic blocks, number of memory reads, number of memory writes, and the total number of executed instructions</w:t>
      </w:r>
      <w:r w:rsidR="00B12268" w:rsidRPr="00E020F5">
        <w:rPr>
          <w:rFonts w:ascii="Times New Roman" w:hAnsi="Times New Roman" w:cs="Times New Roman"/>
        </w:rPr>
        <w:t xml:space="preserve">.  </w:t>
      </w:r>
      <w:r w:rsidR="006E2C48" w:rsidRPr="00E020F5">
        <w:rPr>
          <w:rFonts w:ascii="Times New Roman" w:hAnsi="Times New Roman" w:cs="Times New Roman"/>
        </w:rPr>
        <w:t>Refer to Figure 1 for the coding modifications to achieve the goal of this problem statement.</w:t>
      </w:r>
    </w:p>
    <w:bookmarkStart w:id="10" w:name="_MON_1580630192"/>
    <w:bookmarkEnd w:id="10"/>
    <w:p w14:paraId="48A8A82F" w14:textId="3631E168" w:rsidR="006E2C48" w:rsidRDefault="00551B32" w:rsidP="00C66677">
      <w:pPr>
        <w:rPr>
          <w:rFonts w:ascii="Times New Roman" w:hAnsi="Times New Roman" w:cs="Times New Roman"/>
        </w:rPr>
      </w:pPr>
      <w:r>
        <w:rPr>
          <w:rFonts w:ascii="Times New Roman" w:hAnsi="Times New Roman" w:cs="Times New Roman"/>
        </w:rPr>
        <w:object w:dxaOrig="9360" w:dyaOrig="12684" w14:anchorId="6D040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34.5pt" o:ole="">
            <v:imagedata r:id="rId9" o:title=""/>
          </v:shape>
          <o:OLEObject Type="Embed" ProgID="Word.Document.12" ShapeID="_x0000_i1025" DrawAspect="Content" ObjectID="_1581716064" r:id="rId10">
            <o:FieldCodes>\s</o:FieldCodes>
          </o:OLEObject>
        </w:object>
      </w:r>
    </w:p>
    <w:p w14:paraId="55E35588" w14:textId="193CDF9B" w:rsidR="006E2C48" w:rsidRPr="006E2C48" w:rsidRDefault="006E2C48" w:rsidP="006E2C48">
      <w:pPr>
        <w:jc w:val="center"/>
        <w:rPr>
          <w:rFonts w:ascii="Times New Roman" w:hAnsi="Times New Roman" w:cs="Times New Roman"/>
          <w:b/>
        </w:rPr>
      </w:pPr>
      <w:r>
        <w:rPr>
          <w:rFonts w:ascii="Times New Roman" w:hAnsi="Times New Roman" w:cs="Times New Roman"/>
          <w:b/>
        </w:rPr>
        <w:lastRenderedPageBreak/>
        <w:t>Figure 1. Code Modifications for Problem 2</w:t>
      </w:r>
    </w:p>
    <w:p w14:paraId="56B90F95" w14:textId="58B2D8F1" w:rsidR="00C66677" w:rsidRPr="00E020F5" w:rsidRDefault="00B12268" w:rsidP="00C66677">
      <w:pPr>
        <w:rPr>
          <w:rFonts w:ascii="Times New Roman" w:hAnsi="Times New Roman" w:cs="Times New Roman"/>
        </w:rPr>
      </w:pPr>
      <w:r w:rsidRPr="00E020F5">
        <w:rPr>
          <w:rFonts w:ascii="Times New Roman" w:hAnsi="Times New Roman" w:cs="Times New Roman"/>
        </w:rPr>
        <w:t>This PIN tool works with single-threaded applications, in this case there were two simple applications and two SPEC benchmarks tested.  The benchmarks consist of the following:</w:t>
      </w:r>
    </w:p>
    <w:p w14:paraId="32F35921" w14:textId="28098FEC" w:rsidR="00B12268" w:rsidRDefault="00B12268" w:rsidP="00B12268">
      <w:pPr>
        <w:pStyle w:val="ListParagraph"/>
        <w:numPr>
          <w:ilvl w:val="0"/>
          <w:numId w:val="16"/>
        </w:numPr>
        <w:rPr>
          <w:rFonts w:ascii="Times New Roman" w:hAnsi="Times New Roman" w:cs="Times New Roman"/>
        </w:rPr>
      </w:pPr>
      <w:r w:rsidRPr="00E020F5">
        <w:rPr>
          <w:rFonts w:ascii="Times New Roman" w:hAnsi="Times New Roman" w:cs="Times New Roman"/>
        </w:rPr>
        <w:t>Serial Matrix Multiplication with (</w:t>
      </w:r>
      <w:r w:rsidR="002974CA">
        <w:rPr>
          <w:rFonts w:ascii="Times New Roman" w:hAnsi="Times New Roman" w:cs="Times New Roman"/>
        </w:rPr>
        <w:t>256</w:t>
      </w:r>
      <w:r w:rsidRPr="00E020F5">
        <w:rPr>
          <w:rFonts w:ascii="Times New Roman" w:hAnsi="Times New Roman" w:cs="Times New Roman"/>
        </w:rPr>
        <w:t>x256) input</w:t>
      </w:r>
    </w:p>
    <w:p w14:paraId="276F5310" w14:textId="3E982A55" w:rsidR="00332CC5" w:rsidRPr="00332CC5" w:rsidRDefault="00332CC5" w:rsidP="00332CC5">
      <w:pPr>
        <w:pStyle w:val="ListParagraph"/>
        <w:numPr>
          <w:ilvl w:val="0"/>
          <w:numId w:val="16"/>
        </w:numPr>
        <w:rPr>
          <w:rFonts w:ascii="Times New Roman" w:hAnsi="Times New Roman" w:cs="Times New Roman"/>
        </w:rPr>
      </w:pPr>
      <w:r w:rsidRPr="00E020F5">
        <w:rPr>
          <w:rFonts w:ascii="Times New Roman" w:hAnsi="Times New Roman" w:cs="Times New Roman"/>
        </w:rPr>
        <w:t>Accumulating Array Elements with (</w:t>
      </w:r>
      <w:r w:rsidR="002974CA">
        <w:rPr>
          <w:rFonts w:ascii="Times New Roman" w:hAnsi="Times New Roman" w:cs="Times New Roman"/>
        </w:rPr>
        <w:t>1</w:t>
      </w:r>
      <w:r w:rsidRPr="00E020F5">
        <w:rPr>
          <w:rFonts w:ascii="Times New Roman" w:hAnsi="Times New Roman" w:cs="Times New Roman"/>
        </w:rPr>
        <w:t>x256) input</w:t>
      </w:r>
    </w:p>
    <w:p w14:paraId="19CA008B" w14:textId="1B14A31F" w:rsidR="00B12268" w:rsidRPr="00E020F5" w:rsidRDefault="00B12268" w:rsidP="00B12268">
      <w:pPr>
        <w:pStyle w:val="ListParagraph"/>
        <w:numPr>
          <w:ilvl w:val="0"/>
          <w:numId w:val="16"/>
        </w:numPr>
        <w:rPr>
          <w:rFonts w:ascii="Times New Roman" w:hAnsi="Times New Roman" w:cs="Times New Roman"/>
        </w:rPr>
      </w:pPr>
      <w:r w:rsidRPr="00E020F5">
        <w:rPr>
          <w:rFonts w:ascii="Times New Roman" w:hAnsi="Times New Roman" w:cs="Times New Roman"/>
        </w:rPr>
        <w:t>SPEC Benchmark 621.wrf_s with train input</w:t>
      </w:r>
    </w:p>
    <w:p w14:paraId="5336B65E" w14:textId="1CE13015" w:rsidR="00B12268" w:rsidRPr="00E020F5" w:rsidRDefault="00B12268" w:rsidP="00B12268">
      <w:pPr>
        <w:pStyle w:val="ListParagraph"/>
        <w:numPr>
          <w:ilvl w:val="0"/>
          <w:numId w:val="16"/>
        </w:numPr>
        <w:rPr>
          <w:rFonts w:ascii="Times New Roman" w:hAnsi="Times New Roman" w:cs="Times New Roman"/>
        </w:rPr>
      </w:pPr>
      <w:r w:rsidRPr="00E020F5">
        <w:rPr>
          <w:rFonts w:ascii="Times New Roman" w:hAnsi="Times New Roman" w:cs="Times New Roman"/>
        </w:rPr>
        <w:t>SPEC Benchmark 623.xalanchbmk_s with train input</w:t>
      </w:r>
    </w:p>
    <w:p w14:paraId="5B4D71BB" w14:textId="1B9C4FC7" w:rsidR="00B12268" w:rsidRPr="00E020F5" w:rsidRDefault="00B12268" w:rsidP="00B12268">
      <w:pPr>
        <w:rPr>
          <w:rFonts w:ascii="Times New Roman" w:hAnsi="Times New Roman" w:cs="Times New Roman"/>
        </w:rPr>
      </w:pPr>
      <w:r w:rsidRPr="00E020F5">
        <w:rPr>
          <w:rFonts w:ascii="Times New Roman" w:hAnsi="Times New Roman" w:cs="Times New Roman"/>
        </w:rPr>
        <w:t>The results from the PIN tool executions can be found in the table below</w:t>
      </w:r>
    </w:p>
    <w:p w14:paraId="56AD3C37" w14:textId="5A1FAA21" w:rsidR="00B12268" w:rsidRPr="00E020F5" w:rsidRDefault="00B12268" w:rsidP="00B12268">
      <w:pPr>
        <w:jc w:val="center"/>
        <w:rPr>
          <w:rFonts w:ascii="Times New Roman" w:hAnsi="Times New Roman" w:cs="Times New Roman"/>
          <w:b/>
        </w:rPr>
      </w:pPr>
      <w:r w:rsidRPr="00E020F5">
        <w:rPr>
          <w:rFonts w:ascii="Times New Roman" w:hAnsi="Times New Roman" w:cs="Times New Roman"/>
          <w:b/>
        </w:rPr>
        <w:t>Table 2. Modified PIN Tool Results for SPEC and Simple Benchmarks</w:t>
      </w:r>
    </w:p>
    <w:tbl>
      <w:tblPr>
        <w:tblW w:w="8860" w:type="dxa"/>
        <w:jc w:val="center"/>
        <w:tblLook w:val="04A0" w:firstRow="1" w:lastRow="0" w:firstColumn="1" w:lastColumn="0" w:noHBand="0" w:noVBand="1"/>
      </w:tblPr>
      <w:tblGrid>
        <w:gridCol w:w="2560"/>
        <w:gridCol w:w="1260"/>
        <w:gridCol w:w="1580"/>
        <w:gridCol w:w="1640"/>
        <w:gridCol w:w="1820"/>
      </w:tblGrid>
      <w:tr w:rsidR="00C102CC" w:rsidRPr="00E020F5" w14:paraId="12A2AA30" w14:textId="77777777" w:rsidTr="00C102CC">
        <w:trPr>
          <w:trHeight w:val="290"/>
          <w:jc w:val="center"/>
        </w:trPr>
        <w:tc>
          <w:tcPr>
            <w:tcW w:w="2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E878E42"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Benchmark</w:t>
            </w:r>
          </w:p>
        </w:tc>
        <w:tc>
          <w:tcPr>
            <w:tcW w:w="1260" w:type="dxa"/>
            <w:tcBorders>
              <w:top w:val="single" w:sz="4" w:space="0" w:color="auto"/>
              <w:left w:val="nil"/>
              <w:bottom w:val="single" w:sz="4" w:space="0" w:color="auto"/>
              <w:right w:val="single" w:sz="4" w:space="0" w:color="auto"/>
            </w:tcBorders>
            <w:shd w:val="clear" w:color="000000" w:fill="FFFF00"/>
            <w:noWrap/>
            <w:vAlign w:val="bottom"/>
            <w:hideMark/>
          </w:tcPr>
          <w:p w14:paraId="71693E4F"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Basic Blocks</w:t>
            </w:r>
          </w:p>
        </w:tc>
        <w:tc>
          <w:tcPr>
            <w:tcW w:w="1580" w:type="dxa"/>
            <w:tcBorders>
              <w:top w:val="single" w:sz="4" w:space="0" w:color="auto"/>
              <w:left w:val="nil"/>
              <w:bottom w:val="single" w:sz="4" w:space="0" w:color="auto"/>
              <w:right w:val="single" w:sz="4" w:space="0" w:color="auto"/>
            </w:tcBorders>
            <w:shd w:val="clear" w:color="000000" w:fill="FFFF00"/>
            <w:noWrap/>
            <w:vAlign w:val="bottom"/>
            <w:hideMark/>
          </w:tcPr>
          <w:p w14:paraId="6D884FB6"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Memory Reads</w:t>
            </w:r>
          </w:p>
        </w:tc>
        <w:tc>
          <w:tcPr>
            <w:tcW w:w="1640" w:type="dxa"/>
            <w:tcBorders>
              <w:top w:val="single" w:sz="4" w:space="0" w:color="auto"/>
              <w:left w:val="nil"/>
              <w:bottom w:val="single" w:sz="4" w:space="0" w:color="auto"/>
              <w:right w:val="single" w:sz="4" w:space="0" w:color="auto"/>
            </w:tcBorders>
            <w:shd w:val="clear" w:color="000000" w:fill="FFFF00"/>
            <w:noWrap/>
            <w:vAlign w:val="bottom"/>
            <w:hideMark/>
          </w:tcPr>
          <w:p w14:paraId="2166F26E"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Memory Writes</w:t>
            </w:r>
          </w:p>
        </w:tc>
        <w:tc>
          <w:tcPr>
            <w:tcW w:w="1820" w:type="dxa"/>
            <w:tcBorders>
              <w:top w:val="single" w:sz="4" w:space="0" w:color="auto"/>
              <w:left w:val="nil"/>
              <w:bottom w:val="single" w:sz="4" w:space="0" w:color="auto"/>
              <w:right w:val="single" w:sz="4" w:space="0" w:color="auto"/>
            </w:tcBorders>
            <w:shd w:val="clear" w:color="000000" w:fill="FFFF00"/>
            <w:noWrap/>
            <w:vAlign w:val="bottom"/>
            <w:hideMark/>
          </w:tcPr>
          <w:p w14:paraId="056F1C70"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Total Instructions</w:t>
            </w:r>
          </w:p>
        </w:tc>
      </w:tr>
      <w:tr w:rsidR="00C102CC" w:rsidRPr="00E020F5" w14:paraId="65A04268"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0567C171"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proofErr w:type="spellStart"/>
            <w:r w:rsidRPr="00E020F5">
              <w:rPr>
                <w:rFonts w:ascii="Times New Roman" w:eastAsia="Times New Roman" w:hAnsi="Times New Roman" w:cs="Times New Roman"/>
                <w:color w:val="000000"/>
              </w:rPr>
              <w:t>mm_mult_serial</w:t>
            </w:r>
            <w:proofErr w:type="spellEnd"/>
            <w:r w:rsidRPr="00E020F5">
              <w:rPr>
                <w:rFonts w:ascii="Times New Roman" w:eastAsia="Times New Roman" w:hAnsi="Times New Roman" w:cs="Times New Roman"/>
                <w:color w:val="000000"/>
              </w:rPr>
              <w:t xml:space="preserve"> 256x256</w:t>
            </w:r>
          </w:p>
        </w:tc>
        <w:tc>
          <w:tcPr>
            <w:tcW w:w="1260" w:type="dxa"/>
            <w:tcBorders>
              <w:top w:val="nil"/>
              <w:left w:val="nil"/>
              <w:bottom w:val="single" w:sz="4" w:space="0" w:color="auto"/>
              <w:right w:val="single" w:sz="4" w:space="0" w:color="auto"/>
            </w:tcBorders>
            <w:shd w:val="clear" w:color="auto" w:fill="auto"/>
            <w:noWrap/>
            <w:vAlign w:val="bottom"/>
            <w:hideMark/>
          </w:tcPr>
          <w:p w14:paraId="7874C2E5"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3104.00</w:t>
            </w:r>
          </w:p>
        </w:tc>
        <w:tc>
          <w:tcPr>
            <w:tcW w:w="1580" w:type="dxa"/>
            <w:tcBorders>
              <w:top w:val="nil"/>
              <w:left w:val="nil"/>
              <w:bottom w:val="single" w:sz="4" w:space="0" w:color="auto"/>
              <w:right w:val="single" w:sz="4" w:space="0" w:color="auto"/>
            </w:tcBorders>
            <w:shd w:val="clear" w:color="auto" w:fill="auto"/>
            <w:noWrap/>
            <w:vAlign w:val="bottom"/>
            <w:hideMark/>
          </w:tcPr>
          <w:p w14:paraId="3265C9E5"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3816.00</w:t>
            </w:r>
          </w:p>
        </w:tc>
        <w:tc>
          <w:tcPr>
            <w:tcW w:w="1640" w:type="dxa"/>
            <w:tcBorders>
              <w:top w:val="nil"/>
              <w:left w:val="nil"/>
              <w:bottom w:val="single" w:sz="4" w:space="0" w:color="auto"/>
              <w:right w:val="single" w:sz="4" w:space="0" w:color="auto"/>
            </w:tcBorders>
            <w:shd w:val="clear" w:color="auto" w:fill="auto"/>
            <w:noWrap/>
            <w:vAlign w:val="bottom"/>
            <w:hideMark/>
          </w:tcPr>
          <w:p w14:paraId="05FF3607"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2559.00</w:t>
            </w:r>
          </w:p>
        </w:tc>
        <w:tc>
          <w:tcPr>
            <w:tcW w:w="1820" w:type="dxa"/>
            <w:tcBorders>
              <w:top w:val="nil"/>
              <w:left w:val="nil"/>
              <w:bottom w:val="single" w:sz="4" w:space="0" w:color="auto"/>
              <w:right w:val="single" w:sz="4" w:space="0" w:color="auto"/>
            </w:tcBorders>
            <w:shd w:val="clear" w:color="auto" w:fill="auto"/>
            <w:noWrap/>
            <w:vAlign w:val="bottom"/>
            <w:hideMark/>
          </w:tcPr>
          <w:p w14:paraId="2AC86A3C"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482639296.00</w:t>
            </w:r>
          </w:p>
        </w:tc>
      </w:tr>
      <w:tr w:rsidR="00C102CC" w:rsidRPr="00E020F5" w14:paraId="4BDE8948"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0207BFA"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accumulate array 1x256</w:t>
            </w:r>
          </w:p>
        </w:tc>
        <w:tc>
          <w:tcPr>
            <w:tcW w:w="1260" w:type="dxa"/>
            <w:tcBorders>
              <w:top w:val="nil"/>
              <w:left w:val="nil"/>
              <w:bottom w:val="single" w:sz="4" w:space="0" w:color="auto"/>
              <w:right w:val="single" w:sz="4" w:space="0" w:color="auto"/>
            </w:tcBorders>
            <w:shd w:val="clear" w:color="auto" w:fill="auto"/>
            <w:noWrap/>
            <w:vAlign w:val="bottom"/>
            <w:hideMark/>
          </w:tcPr>
          <w:p w14:paraId="09410AC1"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4619.00</w:t>
            </w:r>
          </w:p>
        </w:tc>
        <w:tc>
          <w:tcPr>
            <w:tcW w:w="1580" w:type="dxa"/>
            <w:tcBorders>
              <w:top w:val="nil"/>
              <w:left w:val="nil"/>
              <w:bottom w:val="single" w:sz="4" w:space="0" w:color="auto"/>
              <w:right w:val="single" w:sz="4" w:space="0" w:color="auto"/>
            </w:tcBorders>
            <w:shd w:val="clear" w:color="auto" w:fill="auto"/>
            <w:noWrap/>
            <w:vAlign w:val="bottom"/>
            <w:hideMark/>
          </w:tcPr>
          <w:p w14:paraId="1F4634EE"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5634.00</w:t>
            </w:r>
          </w:p>
        </w:tc>
        <w:tc>
          <w:tcPr>
            <w:tcW w:w="1640" w:type="dxa"/>
            <w:tcBorders>
              <w:top w:val="nil"/>
              <w:left w:val="nil"/>
              <w:bottom w:val="single" w:sz="4" w:space="0" w:color="auto"/>
              <w:right w:val="single" w:sz="4" w:space="0" w:color="auto"/>
            </w:tcBorders>
            <w:shd w:val="clear" w:color="auto" w:fill="auto"/>
            <w:noWrap/>
            <w:vAlign w:val="bottom"/>
            <w:hideMark/>
          </w:tcPr>
          <w:p w14:paraId="63694562"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4632.00</w:t>
            </w:r>
          </w:p>
        </w:tc>
        <w:tc>
          <w:tcPr>
            <w:tcW w:w="1820" w:type="dxa"/>
            <w:tcBorders>
              <w:top w:val="nil"/>
              <w:left w:val="nil"/>
              <w:bottom w:val="single" w:sz="4" w:space="0" w:color="auto"/>
              <w:right w:val="single" w:sz="4" w:space="0" w:color="auto"/>
            </w:tcBorders>
            <w:shd w:val="clear" w:color="auto" w:fill="auto"/>
            <w:noWrap/>
            <w:vAlign w:val="bottom"/>
            <w:hideMark/>
          </w:tcPr>
          <w:p w14:paraId="58979FE9"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1421192.00</w:t>
            </w:r>
          </w:p>
        </w:tc>
      </w:tr>
      <w:tr w:rsidR="00C102CC" w:rsidRPr="00E020F5" w14:paraId="2003E6EF"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33456E9E"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621_wrf_s train</w:t>
            </w:r>
          </w:p>
        </w:tc>
        <w:tc>
          <w:tcPr>
            <w:tcW w:w="1260" w:type="dxa"/>
            <w:tcBorders>
              <w:top w:val="nil"/>
              <w:left w:val="nil"/>
              <w:bottom w:val="single" w:sz="4" w:space="0" w:color="auto"/>
              <w:right w:val="single" w:sz="4" w:space="0" w:color="auto"/>
            </w:tcBorders>
            <w:shd w:val="clear" w:color="auto" w:fill="auto"/>
            <w:noWrap/>
            <w:vAlign w:val="bottom"/>
            <w:hideMark/>
          </w:tcPr>
          <w:p w14:paraId="09B1669D"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104862.00</w:t>
            </w:r>
          </w:p>
        </w:tc>
        <w:tc>
          <w:tcPr>
            <w:tcW w:w="1580" w:type="dxa"/>
            <w:tcBorders>
              <w:top w:val="nil"/>
              <w:left w:val="nil"/>
              <w:bottom w:val="single" w:sz="4" w:space="0" w:color="auto"/>
              <w:right w:val="single" w:sz="4" w:space="0" w:color="auto"/>
            </w:tcBorders>
            <w:shd w:val="clear" w:color="auto" w:fill="auto"/>
            <w:noWrap/>
            <w:vAlign w:val="bottom"/>
            <w:hideMark/>
          </w:tcPr>
          <w:p w14:paraId="75BA45E3"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260269.00</w:t>
            </w:r>
          </w:p>
        </w:tc>
        <w:tc>
          <w:tcPr>
            <w:tcW w:w="1640" w:type="dxa"/>
            <w:tcBorders>
              <w:top w:val="nil"/>
              <w:left w:val="nil"/>
              <w:bottom w:val="single" w:sz="4" w:space="0" w:color="auto"/>
              <w:right w:val="single" w:sz="4" w:space="0" w:color="auto"/>
            </w:tcBorders>
            <w:shd w:val="clear" w:color="auto" w:fill="auto"/>
            <w:noWrap/>
            <w:vAlign w:val="bottom"/>
            <w:hideMark/>
          </w:tcPr>
          <w:p w14:paraId="0617FFCB"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251753.00</w:t>
            </w:r>
          </w:p>
        </w:tc>
        <w:tc>
          <w:tcPr>
            <w:tcW w:w="1820" w:type="dxa"/>
            <w:tcBorders>
              <w:top w:val="nil"/>
              <w:left w:val="nil"/>
              <w:bottom w:val="single" w:sz="4" w:space="0" w:color="auto"/>
              <w:right w:val="single" w:sz="4" w:space="0" w:color="auto"/>
            </w:tcBorders>
            <w:shd w:val="clear" w:color="auto" w:fill="auto"/>
            <w:noWrap/>
            <w:vAlign w:val="bottom"/>
            <w:hideMark/>
          </w:tcPr>
          <w:p w14:paraId="61BCB8A1" w14:textId="77777777" w:rsidR="00C102CC" w:rsidRPr="00E020F5" w:rsidRDefault="00C102CC" w:rsidP="00C102CC">
            <w:pPr>
              <w:spacing w:before="0" w:after="0" w:line="240" w:lineRule="auto"/>
              <w:jc w:val="center"/>
              <w:rPr>
                <w:rFonts w:ascii="Times New Roman" w:eastAsia="Times New Roman" w:hAnsi="Times New Roman" w:cs="Times New Roman"/>
                <w:color w:val="000000"/>
              </w:rPr>
            </w:pPr>
            <w:r w:rsidRPr="00E020F5">
              <w:rPr>
                <w:rFonts w:ascii="Times New Roman" w:eastAsia="Times New Roman" w:hAnsi="Times New Roman" w:cs="Times New Roman"/>
                <w:color w:val="000000"/>
              </w:rPr>
              <w:t>583459817334.00</w:t>
            </w:r>
          </w:p>
        </w:tc>
      </w:tr>
      <w:tr w:rsidR="00C102CC" w:rsidRPr="00E020F5" w14:paraId="54053CEC" w14:textId="77777777" w:rsidTr="00C102CC">
        <w:trPr>
          <w:trHeight w:val="290"/>
          <w:jc w:val="center"/>
        </w:trPr>
        <w:tc>
          <w:tcPr>
            <w:tcW w:w="2560" w:type="dxa"/>
            <w:tcBorders>
              <w:top w:val="nil"/>
              <w:left w:val="single" w:sz="4" w:space="0" w:color="auto"/>
              <w:bottom w:val="single" w:sz="4" w:space="0" w:color="auto"/>
              <w:right w:val="single" w:sz="4" w:space="0" w:color="auto"/>
            </w:tcBorders>
            <w:shd w:val="clear" w:color="auto" w:fill="auto"/>
            <w:noWrap/>
            <w:vAlign w:val="bottom"/>
            <w:hideMark/>
          </w:tcPr>
          <w:p w14:paraId="50BF2E9F" w14:textId="77777777" w:rsidR="00C102CC" w:rsidRPr="00E020F5" w:rsidRDefault="00C102CC" w:rsidP="00C102CC">
            <w:pPr>
              <w:spacing w:before="0" w:after="0" w:line="240" w:lineRule="auto"/>
              <w:jc w:val="center"/>
              <w:rPr>
                <w:rFonts w:ascii="Times New Roman" w:eastAsia="Times New Roman" w:hAnsi="Times New Roman" w:cs="Times New Roman"/>
                <w:color w:val="auto"/>
              </w:rPr>
            </w:pPr>
            <w:r w:rsidRPr="00E020F5">
              <w:rPr>
                <w:rFonts w:ascii="Times New Roman" w:eastAsia="Times New Roman" w:hAnsi="Times New Roman" w:cs="Times New Roman"/>
                <w:color w:val="auto"/>
              </w:rPr>
              <w:t>623_xalanchbmk_s train</w:t>
            </w:r>
          </w:p>
        </w:tc>
        <w:tc>
          <w:tcPr>
            <w:tcW w:w="1260" w:type="dxa"/>
            <w:tcBorders>
              <w:top w:val="nil"/>
              <w:left w:val="nil"/>
              <w:bottom w:val="single" w:sz="4" w:space="0" w:color="auto"/>
              <w:right w:val="single" w:sz="4" w:space="0" w:color="auto"/>
            </w:tcBorders>
            <w:shd w:val="clear" w:color="auto" w:fill="auto"/>
            <w:noWrap/>
            <w:vAlign w:val="bottom"/>
            <w:hideMark/>
          </w:tcPr>
          <w:p w14:paraId="516C74C2" w14:textId="77777777" w:rsidR="00C102CC" w:rsidRPr="00E020F5" w:rsidRDefault="00C102CC" w:rsidP="00C102CC">
            <w:pPr>
              <w:spacing w:before="0" w:after="0" w:line="240" w:lineRule="auto"/>
              <w:jc w:val="center"/>
              <w:rPr>
                <w:rFonts w:ascii="Times New Roman" w:eastAsia="Times New Roman" w:hAnsi="Times New Roman" w:cs="Times New Roman"/>
                <w:color w:val="auto"/>
              </w:rPr>
            </w:pPr>
            <w:r w:rsidRPr="00E020F5">
              <w:rPr>
                <w:rFonts w:ascii="Times New Roman" w:eastAsia="Times New Roman" w:hAnsi="Times New Roman" w:cs="Times New Roman"/>
                <w:color w:val="auto"/>
              </w:rPr>
              <w:t>37987.00</w:t>
            </w:r>
          </w:p>
        </w:tc>
        <w:tc>
          <w:tcPr>
            <w:tcW w:w="1580" w:type="dxa"/>
            <w:tcBorders>
              <w:top w:val="nil"/>
              <w:left w:val="nil"/>
              <w:bottom w:val="single" w:sz="4" w:space="0" w:color="auto"/>
              <w:right w:val="single" w:sz="4" w:space="0" w:color="auto"/>
            </w:tcBorders>
            <w:shd w:val="clear" w:color="auto" w:fill="auto"/>
            <w:noWrap/>
            <w:vAlign w:val="bottom"/>
            <w:hideMark/>
          </w:tcPr>
          <w:p w14:paraId="48C81F00" w14:textId="77777777" w:rsidR="00C102CC" w:rsidRPr="00E020F5" w:rsidRDefault="00C102CC" w:rsidP="00C102CC">
            <w:pPr>
              <w:spacing w:before="0" w:after="0" w:line="240" w:lineRule="auto"/>
              <w:jc w:val="center"/>
              <w:rPr>
                <w:rFonts w:ascii="Times New Roman" w:eastAsia="Times New Roman" w:hAnsi="Times New Roman" w:cs="Times New Roman"/>
                <w:color w:val="auto"/>
              </w:rPr>
            </w:pPr>
            <w:r w:rsidRPr="00E020F5">
              <w:rPr>
                <w:rFonts w:ascii="Times New Roman" w:eastAsia="Times New Roman" w:hAnsi="Times New Roman" w:cs="Times New Roman"/>
                <w:color w:val="auto"/>
              </w:rPr>
              <w:t>53881.00</w:t>
            </w:r>
          </w:p>
        </w:tc>
        <w:tc>
          <w:tcPr>
            <w:tcW w:w="1640" w:type="dxa"/>
            <w:tcBorders>
              <w:top w:val="nil"/>
              <w:left w:val="nil"/>
              <w:bottom w:val="single" w:sz="4" w:space="0" w:color="auto"/>
              <w:right w:val="single" w:sz="4" w:space="0" w:color="auto"/>
            </w:tcBorders>
            <w:shd w:val="clear" w:color="auto" w:fill="auto"/>
            <w:noWrap/>
            <w:vAlign w:val="bottom"/>
            <w:hideMark/>
          </w:tcPr>
          <w:p w14:paraId="405A2BC0" w14:textId="77777777" w:rsidR="00C102CC" w:rsidRPr="00E020F5" w:rsidRDefault="00C102CC" w:rsidP="00C102CC">
            <w:pPr>
              <w:spacing w:before="0" w:after="0" w:line="240" w:lineRule="auto"/>
              <w:jc w:val="center"/>
              <w:rPr>
                <w:rFonts w:ascii="Times New Roman" w:eastAsia="Times New Roman" w:hAnsi="Times New Roman" w:cs="Times New Roman"/>
                <w:color w:val="auto"/>
              </w:rPr>
            </w:pPr>
            <w:r w:rsidRPr="00E020F5">
              <w:rPr>
                <w:rFonts w:ascii="Times New Roman" w:eastAsia="Times New Roman" w:hAnsi="Times New Roman" w:cs="Times New Roman"/>
                <w:color w:val="auto"/>
              </w:rPr>
              <w:t>39434.00</w:t>
            </w:r>
          </w:p>
        </w:tc>
        <w:tc>
          <w:tcPr>
            <w:tcW w:w="1820" w:type="dxa"/>
            <w:tcBorders>
              <w:top w:val="nil"/>
              <w:left w:val="nil"/>
              <w:bottom w:val="single" w:sz="4" w:space="0" w:color="auto"/>
              <w:right w:val="single" w:sz="4" w:space="0" w:color="auto"/>
            </w:tcBorders>
            <w:shd w:val="clear" w:color="auto" w:fill="auto"/>
            <w:noWrap/>
            <w:vAlign w:val="bottom"/>
            <w:hideMark/>
          </w:tcPr>
          <w:p w14:paraId="5E4D3C0A" w14:textId="77777777" w:rsidR="00C102CC" w:rsidRPr="00E020F5" w:rsidRDefault="00C102CC" w:rsidP="00C102CC">
            <w:pPr>
              <w:spacing w:before="0" w:after="0" w:line="240" w:lineRule="auto"/>
              <w:jc w:val="center"/>
              <w:rPr>
                <w:rFonts w:ascii="Times New Roman" w:eastAsia="Times New Roman" w:hAnsi="Times New Roman" w:cs="Times New Roman"/>
                <w:color w:val="auto"/>
              </w:rPr>
            </w:pPr>
            <w:r w:rsidRPr="00E020F5">
              <w:rPr>
                <w:rFonts w:ascii="Times New Roman" w:eastAsia="Times New Roman" w:hAnsi="Times New Roman" w:cs="Times New Roman"/>
                <w:color w:val="auto"/>
              </w:rPr>
              <w:t>257156226729.00</w:t>
            </w:r>
          </w:p>
        </w:tc>
      </w:tr>
    </w:tbl>
    <w:p w14:paraId="46747F86" w14:textId="47B95982" w:rsidR="00C102CC" w:rsidRDefault="00C102CC" w:rsidP="00223189">
      <w:pPr>
        <w:rPr>
          <w:rFonts w:ascii="Times New Roman" w:hAnsi="Times New Roman" w:cs="Times New Roman"/>
        </w:rPr>
      </w:pPr>
    </w:p>
    <w:p w14:paraId="2CABABA4" w14:textId="28D09395" w:rsidR="008767F6" w:rsidRDefault="008767F6" w:rsidP="00223189">
      <w:pPr>
        <w:rPr>
          <w:rFonts w:ascii="Times New Roman" w:hAnsi="Times New Roman" w:cs="Times New Roman"/>
        </w:rPr>
      </w:pPr>
    </w:p>
    <w:p w14:paraId="64BA787E" w14:textId="4C1DFC86" w:rsidR="008767F6" w:rsidRDefault="008767F6" w:rsidP="00223189">
      <w:pPr>
        <w:rPr>
          <w:rFonts w:ascii="Times New Roman" w:hAnsi="Times New Roman" w:cs="Times New Roman"/>
        </w:rPr>
      </w:pPr>
    </w:p>
    <w:p w14:paraId="356D78CC" w14:textId="782A56D3" w:rsidR="008767F6" w:rsidRDefault="008767F6" w:rsidP="00223189">
      <w:pPr>
        <w:rPr>
          <w:rFonts w:ascii="Times New Roman" w:hAnsi="Times New Roman" w:cs="Times New Roman"/>
        </w:rPr>
      </w:pPr>
    </w:p>
    <w:p w14:paraId="0B51C3AF" w14:textId="7E95357A" w:rsidR="008767F6" w:rsidRDefault="008767F6" w:rsidP="00223189">
      <w:pPr>
        <w:rPr>
          <w:rFonts w:ascii="Times New Roman" w:hAnsi="Times New Roman" w:cs="Times New Roman"/>
        </w:rPr>
      </w:pPr>
    </w:p>
    <w:p w14:paraId="3D3192E4" w14:textId="33512FC1" w:rsidR="008767F6" w:rsidRDefault="008767F6" w:rsidP="00223189">
      <w:pPr>
        <w:rPr>
          <w:rFonts w:ascii="Times New Roman" w:hAnsi="Times New Roman" w:cs="Times New Roman"/>
        </w:rPr>
      </w:pPr>
    </w:p>
    <w:p w14:paraId="4CA1C027" w14:textId="286A42C4" w:rsidR="008767F6" w:rsidRDefault="008767F6" w:rsidP="00223189">
      <w:pPr>
        <w:rPr>
          <w:rFonts w:ascii="Times New Roman" w:hAnsi="Times New Roman" w:cs="Times New Roman"/>
        </w:rPr>
      </w:pPr>
    </w:p>
    <w:p w14:paraId="0F9027BB" w14:textId="2CDBC444" w:rsidR="008767F6" w:rsidRDefault="008767F6" w:rsidP="00223189">
      <w:pPr>
        <w:rPr>
          <w:rFonts w:ascii="Times New Roman" w:hAnsi="Times New Roman" w:cs="Times New Roman"/>
        </w:rPr>
      </w:pPr>
    </w:p>
    <w:p w14:paraId="06052346" w14:textId="19B06FC0" w:rsidR="008767F6" w:rsidRDefault="008767F6" w:rsidP="00223189">
      <w:pPr>
        <w:rPr>
          <w:rFonts w:ascii="Times New Roman" w:hAnsi="Times New Roman" w:cs="Times New Roman"/>
        </w:rPr>
      </w:pPr>
    </w:p>
    <w:p w14:paraId="20BBCFF9" w14:textId="07FF6CC5" w:rsidR="008767F6" w:rsidRDefault="008767F6" w:rsidP="00223189">
      <w:pPr>
        <w:rPr>
          <w:rFonts w:ascii="Times New Roman" w:hAnsi="Times New Roman" w:cs="Times New Roman"/>
        </w:rPr>
      </w:pPr>
    </w:p>
    <w:p w14:paraId="6CFC7EEE" w14:textId="2EFE1E30" w:rsidR="008767F6" w:rsidRDefault="008767F6" w:rsidP="00223189">
      <w:pPr>
        <w:rPr>
          <w:rFonts w:ascii="Times New Roman" w:hAnsi="Times New Roman" w:cs="Times New Roman"/>
        </w:rPr>
      </w:pPr>
    </w:p>
    <w:p w14:paraId="65D8F685" w14:textId="032F28D8" w:rsidR="008767F6" w:rsidRDefault="008767F6" w:rsidP="00223189">
      <w:pPr>
        <w:rPr>
          <w:rFonts w:ascii="Times New Roman" w:hAnsi="Times New Roman" w:cs="Times New Roman"/>
        </w:rPr>
      </w:pPr>
    </w:p>
    <w:p w14:paraId="045985DD" w14:textId="77777777" w:rsidR="008767F6" w:rsidRPr="00E020F5" w:rsidRDefault="008767F6" w:rsidP="00223189">
      <w:pPr>
        <w:rPr>
          <w:rFonts w:ascii="Times New Roman" w:hAnsi="Times New Roman" w:cs="Times New Roman"/>
        </w:rPr>
      </w:pPr>
    </w:p>
    <w:p w14:paraId="27622035" w14:textId="433BA107" w:rsidR="006E7990" w:rsidRPr="00E020F5" w:rsidRDefault="006E7990" w:rsidP="006E7990">
      <w:pPr>
        <w:pStyle w:val="Heading1"/>
        <w:rPr>
          <w:rFonts w:ascii="Times New Roman" w:hAnsi="Times New Roman" w:cs="Times New Roman"/>
        </w:rPr>
      </w:pPr>
      <w:bookmarkStart w:id="11" w:name="_Toc507963559"/>
      <w:r w:rsidRPr="00E020F5">
        <w:rPr>
          <w:rFonts w:ascii="Times New Roman" w:hAnsi="Times New Roman" w:cs="Times New Roman"/>
        </w:rPr>
        <w:lastRenderedPageBreak/>
        <w:t>Bonus</w:t>
      </w:r>
      <w:bookmarkEnd w:id="11"/>
    </w:p>
    <w:p w14:paraId="619D670D" w14:textId="41BBF041" w:rsidR="006E7990" w:rsidRDefault="006E7990" w:rsidP="006E7990">
      <w:pPr>
        <w:rPr>
          <w:rFonts w:ascii="Times New Roman" w:hAnsi="Times New Roman" w:cs="Times New Roman"/>
        </w:rPr>
      </w:pPr>
      <w:r w:rsidRPr="00E020F5">
        <w:rPr>
          <w:rFonts w:ascii="Times New Roman" w:hAnsi="Times New Roman" w:cs="Times New Roman"/>
        </w:rPr>
        <w:t xml:space="preserve">Count and print the statistics for each thread in a separate column for a multithreaded program.  This will require modifying the pin tool from problem 2 and making it work with multi-threaded applications.  Note: that the pin tool will not generally work with </w:t>
      </w:r>
      <w:proofErr w:type="spellStart"/>
      <w:r w:rsidRPr="00E020F5">
        <w:rPr>
          <w:rFonts w:ascii="Times New Roman" w:hAnsi="Times New Roman" w:cs="Times New Roman"/>
        </w:rPr>
        <w:t>pthreads</w:t>
      </w:r>
      <w:proofErr w:type="spellEnd"/>
      <w:r w:rsidRPr="00E020F5">
        <w:rPr>
          <w:rFonts w:ascii="Times New Roman" w:hAnsi="Times New Roman" w:cs="Times New Roman"/>
        </w:rPr>
        <w:t xml:space="preserve"> or other multithreaded paradigms, there is a pin tool </w:t>
      </w:r>
      <w:r w:rsidR="002974CA">
        <w:rPr>
          <w:rFonts w:ascii="Times New Roman" w:hAnsi="Times New Roman" w:cs="Times New Roman"/>
        </w:rPr>
        <w:t>THREAD</w:t>
      </w:r>
      <w:r w:rsidRPr="00E020F5">
        <w:rPr>
          <w:rFonts w:ascii="Times New Roman" w:hAnsi="Times New Roman" w:cs="Times New Roman"/>
        </w:rPr>
        <w:t xml:space="preserve"> </w:t>
      </w:r>
      <w:r w:rsidR="002974CA">
        <w:rPr>
          <w:rFonts w:ascii="Times New Roman" w:hAnsi="Times New Roman" w:cs="Times New Roman"/>
        </w:rPr>
        <w:t>API</w:t>
      </w:r>
      <w:r w:rsidRPr="00E020F5">
        <w:rPr>
          <w:rFonts w:ascii="Times New Roman" w:hAnsi="Times New Roman" w:cs="Times New Roman"/>
        </w:rPr>
        <w:t xml:space="preserve"> that is </w:t>
      </w:r>
      <w:r w:rsidR="002974CA" w:rsidRPr="00E020F5">
        <w:rPr>
          <w:rFonts w:ascii="Times New Roman" w:hAnsi="Times New Roman" w:cs="Times New Roman"/>
        </w:rPr>
        <w:t>provided,</w:t>
      </w:r>
      <w:r w:rsidRPr="00E020F5">
        <w:rPr>
          <w:rFonts w:ascii="Times New Roman" w:hAnsi="Times New Roman" w:cs="Times New Roman"/>
        </w:rPr>
        <w:t xml:space="preserve"> and the code written for this problem should make use of that.</w:t>
      </w:r>
    </w:p>
    <w:p w14:paraId="61FCD2B1" w14:textId="722BF652" w:rsidR="00551B32" w:rsidRDefault="00551B32" w:rsidP="006E7990">
      <w:pPr>
        <w:rPr>
          <w:rFonts w:ascii="Times New Roman" w:hAnsi="Times New Roman" w:cs="Times New Roman"/>
        </w:rPr>
      </w:pPr>
      <w:r>
        <w:rPr>
          <w:rFonts w:ascii="Times New Roman" w:hAnsi="Times New Roman" w:cs="Times New Roman"/>
        </w:rPr>
        <w:t>I decided to experiment with more of the PIN API and this iteration became a hybrid using TRACE and INSTRUCTION instrumentation.  The TRACE instrumentation was used to get an overall count of the basic blocks in the program and the INSTRUCTION instrumentation was used to look at every instruction and determine if it was reading or writing to memory.</w:t>
      </w:r>
    </w:p>
    <w:p w14:paraId="58CAB2F7" w14:textId="6E026CC6" w:rsidR="00551B32" w:rsidRPr="00E020F5" w:rsidRDefault="00551B32" w:rsidP="006E7990">
      <w:pPr>
        <w:rPr>
          <w:rFonts w:ascii="Times New Roman" w:hAnsi="Times New Roman" w:cs="Times New Roman"/>
        </w:rPr>
      </w:pPr>
      <w:r>
        <w:rPr>
          <w:rFonts w:ascii="Times New Roman" w:hAnsi="Times New Roman" w:cs="Times New Roman"/>
        </w:rPr>
        <w:t>Referring to the figures below it seems that the work was distributed amongst the threads considerably even; although, as is the case in most threaded applications thread 0, or the master thread, has a little bit more work than the rest.</w:t>
      </w:r>
    </w:p>
    <w:p w14:paraId="51D57B83" w14:textId="77777777" w:rsidR="00813F42" w:rsidRDefault="00813F42" w:rsidP="00813F4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Total number of threads = 4</w:t>
      </w:r>
    </w:p>
    <w:p w14:paraId="05F03F56" w14:textId="77777777" w:rsidR="00813F42" w:rsidRDefault="00813F42" w:rsidP="00813F4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Thread 0       Thread 1       Thread 2       Thread 3</w:t>
      </w:r>
    </w:p>
    <w:p w14:paraId="6CBA8B8C" w14:textId="77777777" w:rsidR="00813F42" w:rsidRDefault="00813F42" w:rsidP="00813F4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Basic Blocks:       8423666        7953861        7928905        7927815</w:t>
      </w:r>
    </w:p>
    <w:p w14:paraId="4B887ABC" w14:textId="77777777" w:rsidR="00813F42" w:rsidRDefault="00813F42" w:rsidP="00813F4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Reads:       125063683      122049867      122037603      122036839</w:t>
      </w:r>
    </w:p>
    <w:p w14:paraId="4DD96852" w14:textId="77777777" w:rsidR="00813F42" w:rsidRDefault="00813F42" w:rsidP="00813F4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Writes:      13353797       11695056       11695170       11695057</w:t>
      </w:r>
    </w:p>
    <w:p w14:paraId="2883EC74" w14:textId="77777777" w:rsidR="00813F42" w:rsidRDefault="00813F42" w:rsidP="00813F42">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Total Instructions: 207567601      198639951      198565499      198561796</w:t>
      </w:r>
    </w:p>
    <w:p w14:paraId="7A93830C" w14:textId="235952A4" w:rsidR="009A47C6" w:rsidRDefault="00813F42" w:rsidP="006A34A2">
      <w:pPr>
        <w:jc w:val="center"/>
        <w:rPr>
          <w:rFonts w:ascii="Times New Roman" w:hAnsi="Times New Roman" w:cs="Times New Roman"/>
          <w:b/>
        </w:rPr>
      </w:pPr>
      <w:r>
        <w:rPr>
          <w:rFonts w:ascii="Times New Roman" w:hAnsi="Times New Roman" w:cs="Times New Roman"/>
          <w:b/>
        </w:rPr>
        <w:t>Figure 2. Matrix Multiplication OMP 4 Threads PIN Profiler Output</w:t>
      </w:r>
    </w:p>
    <w:p w14:paraId="7B956ECC" w14:textId="77777777" w:rsidR="0001118D" w:rsidRDefault="0001118D" w:rsidP="0001118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Total number of threads = 4</w:t>
      </w:r>
    </w:p>
    <w:p w14:paraId="2EC893B4" w14:textId="77777777" w:rsidR="0001118D" w:rsidRDefault="0001118D" w:rsidP="0001118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Thread 0       Thread 1       Thread 2       Thread 3</w:t>
      </w:r>
    </w:p>
    <w:p w14:paraId="5FD72326" w14:textId="77777777" w:rsidR="0001118D" w:rsidRDefault="0001118D" w:rsidP="0001118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Basic Blocks:       3005730431     2993450999     2988057751     2954828943</w:t>
      </w:r>
    </w:p>
    <w:p w14:paraId="5B6C62F0" w14:textId="77777777" w:rsidR="0001118D" w:rsidRDefault="0001118D" w:rsidP="0001118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Reads:       6362837709     6131876411     6123255612     5710073130</w:t>
      </w:r>
    </w:p>
    <w:p w14:paraId="681C6DDF" w14:textId="77777777" w:rsidR="0001118D" w:rsidRDefault="0001118D" w:rsidP="0001118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Writes:      1764395012     1581504720     1579269151     1470955178</w:t>
      </w:r>
    </w:p>
    <w:p w14:paraId="25AFF84D" w14:textId="77777777" w:rsidR="0001118D" w:rsidRDefault="0001118D" w:rsidP="0001118D">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Total Instructions: 23639249386    22870330015    22997384192    21724022559</w:t>
      </w:r>
    </w:p>
    <w:p w14:paraId="7A8D4E20" w14:textId="6AADBA67" w:rsidR="00D07311" w:rsidRDefault="002B35D5" w:rsidP="008436F4">
      <w:pPr>
        <w:jc w:val="center"/>
        <w:rPr>
          <w:rFonts w:ascii="Times New Roman" w:hAnsi="Times New Roman" w:cs="Times New Roman"/>
          <w:b/>
        </w:rPr>
      </w:pPr>
      <w:r w:rsidRPr="00E020F5">
        <w:rPr>
          <w:rFonts w:ascii="Times New Roman" w:hAnsi="Times New Roman" w:cs="Times New Roman"/>
          <w:b/>
        </w:rPr>
        <w:t>Figure 3</w:t>
      </w:r>
      <w:r w:rsidR="000A56C4" w:rsidRPr="00E020F5">
        <w:rPr>
          <w:rFonts w:ascii="Times New Roman" w:hAnsi="Times New Roman" w:cs="Times New Roman"/>
          <w:b/>
        </w:rPr>
        <w:t>.</w:t>
      </w:r>
      <w:r w:rsidRPr="00E020F5">
        <w:rPr>
          <w:rFonts w:ascii="Times New Roman" w:hAnsi="Times New Roman" w:cs="Times New Roman"/>
          <w:b/>
        </w:rPr>
        <w:t xml:space="preserve"> 621.wrf_s Test</w:t>
      </w:r>
      <w:r w:rsidR="007C419D" w:rsidRPr="00E020F5">
        <w:rPr>
          <w:rFonts w:ascii="Times New Roman" w:hAnsi="Times New Roman" w:cs="Times New Roman"/>
          <w:b/>
        </w:rPr>
        <w:t xml:space="preserve"> Input</w:t>
      </w:r>
      <w:r w:rsidRPr="00E020F5">
        <w:rPr>
          <w:rFonts w:ascii="Times New Roman" w:hAnsi="Times New Roman" w:cs="Times New Roman"/>
          <w:b/>
        </w:rPr>
        <w:t xml:space="preserve"> OMP 4 Threads PIN Profiler Output</w:t>
      </w:r>
    </w:p>
    <w:p w14:paraId="0E053740" w14:textId="77777777" w:rsidR="004A0944" w:rsidRDefault="004A0944" w:rsidP="004A0944">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Total number of threads = 4</w:t>
      </w:r>
    </w:p>
    <w:p w14:paraId="79253922" w14:textId="77777777" w:rsidR="004A0944" w:rsidRDefault="004A0944" w:rsidP="004A0944">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 xml:space="preserve">                    Thread 0       Thread 1       Thread 2       Thread 3</w:t>
      </w:r>
    </w:p>
    <w:p w14:paraId="240DD7F9" w14:textId="77777777" w:rsidR="004A0944" w:rsidRDefault="004A0944" w:rsidP="004A0944">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Basic Blocks:       2414232269     2296752380     2399369944     2316503255</w:t>
      </w:r>
    </w:p>
    <w:p w14:paraId="4223206E" w14:textId="77777777" w:rsidR="004A0944" w:rsidRDefault="004A0944" w:rsidP="004A0944">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Reads:       5054907334     4831556135     4881277019     4529772868</w:t>
      </w:r>
    </w:p>
    <w:p w14:paraId="58A005E9" w14:textId="77777777" w:rsidR="004A0944" w:rsidRDefault="004A0944" w:rsidP="004A0944">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Memory Writes:      1385037562     1261135943     1260641327     1177204286</w:t>
      </w:r>
    </w:p>
    <w:p w14:paraId="0E0F8F58" w14:textId="77777777" w:rsidR="004A0944" w:rsidRDefault="004A0944" w:rsidP="004A0944">
      <w:pPr>
        <w:autoSpaceDE w:val="0"/>
        <w:autoSpaceDN w:val="0"/>
        <w:adjustRightInd w:val="0"/>
        <w:spacing w:before="0" w:after="0" w:line="240" w:lineRule="auto"/>
        <w:rPr>
          <w:rFonts w:ascii="Courier New" w:hAnsi="Courier New" w:cs="Courier New"/>
          <w:color w:val="000000"/>
          <w:sz w:val="18"/>
          <w:szCs w:val="18"/>
          <w:highlight w:val="black"/>
        </w:rPr>
      </w:pPr>
      <w:r>
        <w:rPr>
          <w:rFonts w:ascii="Courier New" w:hAnsi="Courier New" w:cs="Courier New"/>
          <w:color w:val="auto"/>
          <w:sz w:val="18"/>
          <w:szCs w:val="18"/>
        </w:rPr>
        <w:t>Total Instructions: 18884161621    17953346177    18387924631    17230065686</w:t>
      </w:r>
    </w:p>
    <w:p w14:paraId="16CFBDCC" w14:textId="77777777" w:rsidR="00CD4F91" w:rsidRPr="00CD4F91" w:rsidRDefault="00CD4F91" w:rsidP="00CD4F91">
      <w:pPr>
        <w:autoSpaceDE w:val="0"/>
        <w:autoSpaceDN w:val="0"/>
        <w:adjustRightInd w:val="0"/>
        <w:spacing w:before="0" w:after="0" w:line="240" w:lineRule="auto"/>
        <w:rPr>
          <w:rFonts w:ascii="Courier New" w:hAnsi="Courier New" w:cs="Courier New"/>
          <w:color w:val="000000"/>
          <w:sz w:val="18"/>
          <w:szCs w:val="18"/>
          <w:highlight w:val="black"/>
        </w:rPr>
      </w:pPr>
    </w:p>
    <w:p w14:paraId="4A62C950" w14:textId="2E1161D8" w:rsidR="002B35D5" w:rsidRPr="00E020F5" w:rsidRDefault="002B35D5" w:rsidP="002B35D5">
      <w:pPr>
        <w:jc w:val="center"/>
        <w:rPr>
          <w:rFonts w:ascii="Times New Roman" w:hAnsi="Times New Roman" w:cs="Times New Roman"/>
          <w:b/>
        </w:rPr>
      </w:pPr>
      <w:r w:rsidRPr="00E020F5">
        <w:rPr>
          <w:rFonts w:ascii="Times New Roman" w:hAnsi="Times New Roman" w:cs="Times New Roman"/>
          <w:b/>
        </w:rPr>
        <w:t xml:space="preserve">Figure </w:t>
      </w:r>
      <w:r w:rsidR="000A56C4" w:rsidRPr="00E020F5">
        <w:rPr>
          <w:rFonts w:ascii="Times New Roman" w:hAnsi="Times New Roman" w:cs="Times New Roman"/>
          <w:b/>
        </w:rPr>
        <w:t>4</w:t>
      </w:r>
      <w:r w:rsidRPr="00E020F5">
        <w:rPr>
          <w:rFonts w:ascii="Times New Roman" w:hAnsi="Times New Roman" w:cs="Times New Roman"/>
          <w:b/>
        </w:rPr>
        <w:t>.</w:t>
      </w:r>
      <w:r w:rsidR="000A56C4" w:rsidRPr="00E020F5">
        <w:rPr>
          <w:rFonts w:ascii="Times New Roman" w:hAnsi="Times New Roman" w:cs="Times New Roman"/>
          <w:b/>
        </w:rPr>
        <w:t xml:space="preserve"> </w:t>
      </w:r>
      <w:r w:rsidRPr="00E020F5">
        <w:rPr>
          <w:rFonts w:ascii="Times New Roman" w:hAnsi="Times New Roman" w:cs="Times New Roman"/>
          <w:b/>
        </w:rPr>
        <w:t xml:space="preserve">621.wrf_s Train </w:t>
      </w:r>
      <w:r w:rsidR="007C419D" w:rsidRPr="00E020F5">
        <w:rPr>
          <w:rFonts w:ascii="Times New Roman" w:hAnsi="Times New Roman" w:cs="Times New Roman"/>
          <w:b/>
        </w:rPr>
        <w:t xml:space="preserve">Input </w:t>
      </w:r>
      <w:r w:rsidRPr="00E020F5">
        <w:rPr>
          <w:rFonts w:ascii="Times New Roman" w:hAnsi="Times New Roman" w:cs="Times New Roman"/>
          <w:b/>
        </w:rPr>
        <w:t>OMP 4 Threads PIN Profiler Output</w:t>
      </w:r>
    </w:p>
    <w:p w14:paraId="6E322DFD" w14:textId="14BF7826" w:rsidR="002B35D5" w:rsidRDefault="002B35D5" w:rsidP="00813F42">
      <w:pPr>
        <w:jc w:val="center"/>
        <w:rPr>
          <w:rFonts w:ascii="Times New Roman" w:hAnsi="Times New Roman" w:cs="Times New Roman"/>
          <w:b/>
        </w:rPr>
      </w:pPr>
    </w:p>
    <w:p w14:paraId="10710E4B" w14:textId="08390FB2" w:rsidR="008767F6" w:rsidRDefault="008767F6" w:rsidP="00813F42">
      <w:pPr>
        <w:jc w:val="center"/>
        <w:rPr>
          <w:rFonts w:ascii="Times New Roman" w:hAnsi="Times New Roman" w:cs="Times New Roman"/>
          <w:b/>
        </w:rPr>
      </w:pPr>
    </w:p>
    <w:p w14:paraId="101BCEF2" w14:textId="5FA6D30E" w:rsidR="008767F6" w:rsidRDefault="008767F6" w:rsidP="00813F42">
      <w:pPr>
        <w:jc w:val="center"/>
        <w:rPr>
          <w:rFonts w:ascii="Times New Roman" w:hAnsi="Times New Roman" w:cs="Times New Roman"/>
          <w:b/>
        </w:rPr>
      </w:pPr>
    </w:p>
    <w:p w14:paraId="525684D9" w14:textId="77777777" w:rsidR="008767F6" w:rsidRPr="00E020F5" w:rsidRDefault="008767F6" w:rsidP="00813F42">
      <w:pPr>
        <w:jc w:val="center"/>
        <w:rPr>
          <w:rFonts w:ascii="Times New Roman" w:hAnsi="Times New Roman" w:cs="Times New Roman"/>
          <w:b/>
        </w:rPr>
      </w:pPr>
    </w:p>
    <w:p w14:paraId="3CF4FC24" w14:textId="71B2DB1A" w:rsidR="00A86CC6" w:rsidRPr="00E020F5" w:rsidRDefault="00A86CC6" w:rsidP="00A86CC6">
      <w:pPr>
        <w:pStyle w:val="Heading1"/>
        <w:rPr>
          <w:rFonts w:ascii="Times New Roman" w:hAnsi="Times New Roman" w:cs="Times New Roman"/>
        </w:rPr>
      </w:pPr>
      <w:bookmarkStart w:id="12" w:name="_Toc507963560"/>
      <w:r w:rsidRPr="00E020F5">
        <w:rPr>
          <w:rFonts w:ascii="Times New Roman" w:hAnsi="Times New Roman" w:cs="Times New Roman"/>
        </w:rPr>
        <w:lastRenderedPageBreak/>
        <w:t>Problem 3</w:t>
      </w:r>
      <w:bookmarkEnd w:id="12"/>
    </w:p>
    <w:p w14:paraId="758C5E2B" w14:textId="1FB7F824" w:rsidR="00A86CC6" w:rsidRDefault="00A86CC6" w:rsidP="00A86CC6">
      <w:pPr>
        <w:rPr>
          <w:rFonts w:ascii="Times New Roman" w:hAnsi="Times New Roman" w:cs="Times New Roman"/>
        </w:rPr>
      </w:pPr>
      <w:r w:rsidRPr="00E020F5">
        <w:rPr>
          <w:rFonts w:ascii="Times New Roman" w:hAnsi="Times New Roman" w:cs="Times New Roman"/>
        </w:rPr>
        <w:t>Design and implement a PIN instrumentation tool for profiling dynamic basic blocks (or streams) in a program.  A dynamic basic block is defined as a sequential run of instructions that starts with an instruction that is a target of a taken branch and ends with the first taken branch in a sequence.</w:t>
      </w:r>
    </w:p>
    <w:p w14:paraId="6FB74083" w14:textId="1D8459C6" w:rsidR="00D07FB1" w:rsidRDefault="00D07FB1" w:rsidP="00A86CC6">
      <w:pPr>
        <w:rPr>
          <w:rFonts w:ascii="Times New Roman" w:hAnsi="Times New Roman" w:cs="Times New Roman"/>
        </w:rPr>
      </w:pPr>
      <w:r>
        <w:rPr>
          <w:rFonts w:ascii="Times New Roman" w:hAnsi="Times New Roman" w:cs="Times New Roman"/>
        </w:rPr>
        <w:t xml:space="preserve">The dynamic profiler works by instrumenting every instruction in the application.  It will keep a stream table or map, with the stream index of execution as the key, of every stream that is executed.  An entry in the map contains the following: </w:t>
      </w:r>
    </w:p>
    <w:bookmarkStart w:id="13" w:name="_MON_1581704374"/>
    <w:bookmarkEnd w:id="13"/>
    <w:p w14:paraId="7974BA66" w14:textId="7BFB1A02" w:rsidR="00D07FB1" w:rsidRDefault="00D07FB1" w:rsidP="00A86CC6">
      <w:pPr>
        <w:rPr>
          <w:rFonts w:ascii="Times New Roman" w:hAnsi="Times New Roman" w:cs="Times New Roman"/>
        </w:rPr>
      </w:pPr>
      <w:r>
        <w:rPr>
          <w:rFonts w:ascii="Times New Roman" w:hAnsi="Times New Roman" w:cs="Times New Roman"/>
        </w:rPr>
        <w:object w:dxaOrig="9360" w:dyaOrig="3670" w14:anchorId="19652E6B">
          <v:shape id="_x0000_i1026" type="#_x0000_t75" style="width:468pt;height:183.75pt" o:ole="">
            <v:imagedata r:id="rId11" o:title=""/>
          </v:shape>
          <o:OLEObject Type="Embed" ProgID="Word.Document.12" ShapeID="_x0000_i1026" DrawAspect="Content" ObjectID="_1581716065" r:id="rId12">
            <o:FieldCodes>\s</o:FieldCodes>
          </o:OLEObject>
        </w:object>
      </w:r>
    </w:p>
    <w:p w14:paraId="6B21A97F" w14:textId="4C1E805F" w:rsidR="00D07FB1" w:rsidRDefault="00EC592B" w:rsidP="00A86CC6">
      <w:pPr>
        <w:rPr>
          <w:rFonts w:ascii="Times New Roman" w:hAnsi="Times New Roman" w:cs="Times New Roman"/>
        </w:rPr>
      </w:pPr>
      <w:r>
        <w:rPr>
          <w:rFonts w:ascii="Times New Roman" w:hAnsi="Times New Roman" w:cs="Times New Roman"/>
        </w:rPr>
        <w:t>Refer to the figures below for output of the dynamic block profiler.</w:t>
      </w:r>
    </w:p>
    <w:bookmarkStart w:id="14" w:name="_MON_1581704558"/>
    <w:bookmarkEnd w:id="14"/>
    <w:p w14:paraId="0A73B92B" w14:textId="622AA48F" w:rsidR="00EC592B" w:rsidRDefault="008767F6" w:rsidP="00A86CC6">
      <w:pPr>
        <w:rPr>
          <w:rFonts w:ascii="Times New Roman" w:hAnsi="Times New Roman" w:cs="Times New Roman"/>
        </w:rPr>
      </w:pPr>
      <w:r>
        <w:rPr>
          <w:rFonts w:ascii="Times New Roman" w:hAnsi="Times New Roman" w:cs="Times New Roman"/>
        </w:rPr>
        <w:object w:dxaOrig="9360" w:dyaOrig="4078" w14:anchorId="51ACBDE8">
          <v:shape id="_x0000_i1027" type="#_x0000_t75" style="width:468pt;height:204pt" o:ole="">
            <v:imagedata r:id="rId13" o:title=""/>
          </v:shape>
          <o:OLEObject Type="Embed" ProgID="Word.Document.12" ShapeID="_x0000_i1027" DrawAspect="Content" ObjectID="_1581716066" r:id="rId14">
            <o:FieldCodes>\s</o:FieldCodes>
          </o:OLEObject>
        </w:object>
      </w:r>
    </w:p>
    <w:p w14:paraId="14141B7F" w14:textId="73511053" w:rsidR="00EC592B" w:rsidRPr="00EC592B" w:rsidRDefault="00EC592B" w:rsidP="00EC592B">
      <w:pPr>
        <w:jc w:val="center"/>
        <w:rPr>
          <w:rFonts w:ascii="Times New Roman" w:hAnsi="Times New Roman" w:cs="Times New Roman"/>
          <w:b/>
        </w:rPr>
      </w:pPr>
      <w:r>
        <w:rPr>
          <w:rFonts w:ascii="Times New Roman" w:hAnsi="Times New Roman" w:cs="Times New Roman"/>
          <w:b/>
        </w:rPr>
        <w:t>Figure 5. Example Stream Output for MM Multiplication with PIN Dynamic Profiler</w:t>
      </w:r>
    </w:p>
    <w:bookmarkStart w:id="15" w:name="_MON_1581022302"/>
    <w:bookmarkEnd w:id="15"/>
    <w:p w14:paraId="6739792B" w14:textId="527201CA" w:rsidR="003C18FB" w:rsidRDefault="00551B32" w:rsidP="003C18FB">
      <w:pPr>
        <w:jc w:val="center"/>
        <w:rPr>
          <w:rFonts w:ascii="Times New Roman" w:hAnsi="Times New Roman" w:cs="Times New Roman"/>
        </w:rPr>
      </w:pPr>
      <w:r>
        <w:rPr>
          <w:rFonts w:ascii="Times New Roman" w:hAnsi="Times New Roman" w:cs="Times New Roman"/>
        </w:rPr>
        <w:object w:dxaOrig="9360" w:dyaOrig="1223" w14:anchorId="3A140B9E">
          <v:shape id="_x0000_i1028" type="#_x0000_t75" style="width:468pt;height:61.5pt" o:ole="">
            <v:imagedata r:id="rId15" o:title=""/>
          </v:shape>
          <o:OLEObject Type="Embed" ProgID="Word.Document.12" ShapeID="_x0000_i1028" DrawAspect="Content" ObjectID="_1581716067" r:id="rId16">
            <o:FieldCodes>\s</o:FieldCodes>
          </o:OLEObject>
        </w:object>
      </w:r>
    </w:p>
    <w:p w14:paraId="5F389064" w14:textId="633E75B8" w:rsidR="003C18FB" w:rsidRDefault="003C18FB" w:rsidP="003C18FB">
      <w:pPr>
        <w:jc w:val="center"/>
        <w:rPr>
          <w:rFonts w:ascii="Times New Roman" w:hAnsi="Times New Roman" w:cs="Times New Roman"/>
          <w:b/>
        </w:rPr>
      </w:pPr>
      <w:r>
        <w:rPr>
          <w:rFonts w:ascii="Times New Roman" w:hAnsi="Times New Roman" w:cs="Times New Roman"/>
          <w:b/>
        </w:rPr>
        <w:t xml:space="preserve">Figure </w:t>
      </w:r>
      <w:r w:rsidR="00EC592B">
        <w:rPr>
          <w:rFonts w:ascii="Times New Roman" w:hAnsi="Times New Roman" w:cs="Times New Roman"/>
          <w:b/>
        </w:rPr>
        <w:t>6</w:t>
      </w:r>
      <w:r>
        <w:rPr>
          <w:rFonts w:ascii="Times New Roman" w:hAnsi="Times New Roman" w:cs="Times New Roman"/>
          <w:b/>
        </w:rPr>
        <w:t>. Matrix Multiplication with PIN Dynamic Profiler</w:t>
      </w:r>
    </w:p>
    <w:bookmarkStart w:id="16" w:name="_MON_1581703854"/>
    <w:bookmarkEnd w:id="16"/>
    <w:p w14:paraId="6A1E8207" w14:textId="106A1CCA" w:rsidR="005C63E9" w:rsidRDefault="00551B32" w:rsidP="003C18FB">
      <w:pPr>
        <w:jc w:val="center"/>
        <w:rPr>
          <w:rFonts w:ascii="Times New Roman" w:hAnsi="Times New Roman" w:cs="Times New Roman"/>
          <w:b/>
        </w:rPr>
      </w:pPr>
      <w:r>
        <w:rPr>
          <w:rFonts w:ascii="Times New Roman" w:hAnsi="Times New Roman" w:cs="Times New Roman"/>
          <w:b/>
        </w:rPr>
        <w:object w:dxaOrig="9360" w:dyaOrig="1223" w14:anchorId="05085526">
          <v:shape id="_x0000_i1029" type="#_x0000_t75" style="width:468pt;height:61.5pt" o:ole="">
            <v:imagedata r:id="rId17" o:title=""/>
          </v:shape>
          <o:OLEObject Type="Embed" ProgID="Word.Document.12" ShapeID="_x0000_i1029" DrawAspect="Content" ObjectID="_1581716068" r:id="rId18">
            <o:FieldCodes>\s</o:FieldCodes>
          </o:OLEObject>
        </w:object>
      </w:r>
    </w:p>
    <w:p w14:paraId="45815681" w14:textId="37A65D1F" w:rsidR="005C63E9" w:rsidRDefault="005C63E9" w:rsidP="003C18FB">
      <w:pPr>
        <w:jc w:val="center"/>
        <w:rPr>
          <w:rFonts w:ascii="Times New Roman" w:hAnsi="Times New Roman" w:cs="Times New Roman"/>
          <w:b/>
        </w:rPr>
      </w:pPr>
      <w:r>
        <w:rPr>
          <w:rFonts w:ascii="Times New Roman" w:hAnsi="Times New Roman" w:cs="Times New Roman"/>
          <w:b/>
        </w:rPr>
        <w:t xml:space="preserve">Figure </w:t>
      </w:r>
      <w:r w:rsidR="00EC592B">
        <w:rPr>
          <w:rFonts w:ascii="Times New Roman" w:hAnsi="Times New Roman" w:cs="Times New Roman"/>
          <w:b/>
        </w:rPr>
        <w:t>7</w:t>
      </w:r>
      <w:r>
        <w:rPr>
          <w:rFonts w:ascii="Times New Roman" w:hAnsi="Times New Roman" w:cs="Times New Roman"/>
          <w:b/>
        </w:rPr>
        <w:t xml:space="preserve"> Accumulate Array 256 with PIN Dynamic Profiler</w:t>
      </w:r>
    </w:p>
    <w:bookmarkStart w:id="17" w:name="_MON_1581059349"/>
    <w:bookmarkEnd w:id="17"/>
    <w:p w14:paraId="63CE19C3" w14:textId="555C1595" w:rsidR="00276BFF" w:rsidRDefault="006F778D" w:rsidP="003C18FB">
      <w:pPr>
        <w:jc w:val="center"/>
        <w:rPr>
          <w:rFonts w:ascii="Times New Roman" w:hAnsi="Times New Roman" w:cs="Times New Roman"/>
          <w:b/>
        </w:rPr>
      </w:pPr>
      <w:r>
        <w:rPr>
          <w:rFonts w:ascii="Times New Roman" w:hAnsi="Times New Roman" w:cs="Times New Roman"/>
          <w:b/>
        </w:rPr>
        <w:object w:dxaOrig="9360" w:dyaOrig="1428" w14:anchorId="35BBE4E6">
          <v:shape id="_x0000_i1030" type="#_x0000_t75" style="width:468pt;height:71.25pt" o:ole="">
            <v:imagedata r:id="rId19" o:title=""/>
          </v:shape>
          <o:OLEObject Type="Embed" ProgID="Word.Document.12" ShapeID="_x0000_i1030" DrawAspect="Content" ObjectID="_1581716069" r:id="rId20">
            <o:FieldCodes>\s</o:FieldCodes>
          </o:OLEObject>
        </w:object>
      </w:r>
    </w:p>
    <w:p w14:paraId="221EF749" w14:textId="0470767A" w:rsidR="00276BFF" w:rsidRDefault="00276BFF" w:rsidP="003C18FB">
      <w:pPr>
        <w:jc w:val="center"/>
        <w:rPr>
          <w:rFonts w:ascii="Times New Roman" w:hAnsi="Times New Roman" w:cs="Times New Roman"/>
          <w:b/>
        </w:rPr>
      </w:pPr>
      <w:r>
        <w:rPr>
          <w:rFonts w:ascii="Times New Roman" w:hAnsi="Times New Roman" w:cs="Times New Roman"/>
          <w:b/>
        </w:rPr>
        <w:t xml:space="preserve">Figure </w:t>
      </w:r>
      <w:r w:rsidR="00EC592B">
        <w:rPr>
          <w:rFonts w:ascii="Times New Roman" w:hAnsi="Times New Roman" w:cs="Times New Roman"/>
          <w:b/>
        </w:rPr>
        <w:t>8</w:t>
      </w:r>
      <w:r>
        <w:rPr>
          <w:rFonts w:ascii="Times New Roman" w:hAnsi="Times New Roman" w:cs="Times New Roman"/>
          <w:b/>
        </w:rPr>
        <w:t>. 621.wrf_s Test Input with PIN Dynamic Profiler</w:t>
      </w:r>
    </w:p>
    <w:bookmarkStart w:id="18" w:name="_MON_1581023734"/>
    <w:bookmarkEnd w:id="18"/>
    <w:p w14:paraId="35384934" w14:textId="1F5ABAA4" w:rsidR="00276BFF" w:rsidRDefault="006F778D" w:rsidP="003C18FB">
      <w:pPr>
        <w:jc w:val="center"/>
        <w:rPr>
          <w:rFonts w:ascii="Times New Roman" w:hAnsi="Times New Roman" w:cs="Times New Roman"/>
          <w:b/>
        </w:rPr>
      </w:pPr>
      <w:r>
        <w:rPr>
          <w:rFonts w:ascii="Times New Roman" w:hAnsi="Times New Roman" w:cs="Times New Roman"/>
          <w:b/>
        </w:rPr>
        <w:object w:dxaOrig="9360" w:dyaOrig="1223" w14:anchorId="63A436CD">
          <v:shape id="_x0000_i1031" type="#_x0000_t75" style="width:468pt;height:61.5pt" o:ole="">
            <v:imagedata r:id="rId21" o:title=""/>
          </v:shape>
          <o:OLEObject Type="Embed" ProgID="Word.Document.12" ShapeID="_x0000_i1031" DrawAspect="Content" ObjectID="_1581716070" r:id="rId22">
            <o:FieldCodes>\s</o:FieldCodes>
          </o:OLEObject>
        </w:object>
      </w:r>
    </w:p>
    <w:p w14:paraId="22543189" w14:textId="2AF2DBBC" w:rsidR="00276BFF" w:rsidRDefault="00276BFF" w:rsidP="003C18FB">
      <w:pPr>
        <w:jc w:val="center"/>
        <w:rPr>
          <w:rFonts w:ascii="Times New Roman" w:hAnsi="Times New Roman" w:cs="Times New Roman"/>
          <w:b/>
        </w:rPr>
      </w:pPr>
      <w:r>
        <w:rPr>
          <w:rFonts w:ascii="Times New Roman" w:hAnsi="Times New Roman" w:cs="Times New Roman"/>
          <w:b/>
        </w:rPr>
        <w:t xml:space="preserve">Figure </w:t>
      </w:r>
      <w:r w:rsidR="00EC592B">
        <w:rPr>
          <w:rFonts w:ascii="Times New Roman" w:hAnsi="Times New Roman" w:cs="Times New Roman"/>
          <w:b/>
        </w:rPr>
        <w:t>9</w:t>
      </w:r>
      <w:r>
        <w:rPr>
          <w:rFonts w:ascii="Times New Roman" w:hAnsi="Times New Roman" w:cs="Times New Roman"/>
          <w:b/>
        </w:rPr>
        <w:t>. 623.xalanchbmk_s Test Input with PIN Dynamic Profiler</w:t>
      </w:r>
    </w:p>
    <w:p w14:paraId="41E47272" w14:textId="1DE59FB8" w:rsidR="008767F6" w:rsidRDefault="008767F6" w:rsidP="003C18FB">
      <w:pPr>
        <w:jc w:val="center"/>
        <w:rPr>
          <w:rFonts w:ascii="Times New Roman" w:hAnsi="Times New Roman" w:cs="Times New Roman"/>
          <w:b/>
        </w:rPr>
      </w:pPr>
    </w:p>
    <w:p w14:paraId="0D2D27F8" w14:textId="324E8BC4" w:rsidR="008767F6" w:rsidRDefault="008767F6" w:rsidP="003C18FB">
      <w:pPr>
        <w:jc w:val="center"/>
        <w:rPr>
          <w:rFonts w:ascii="Times New Roman" w:hAnsi="Times New Roman" w:cs="Times New Roman"/>
          <w:b/>
        </w:rPr>
      </w:pPr>
    </w:p>
    <w:p w14:paraId="0A54A0E5" w14:textId="56206FD4" w:rsidR="008767F6" w:rsidRDefault="008767F6" w:rsidP="003C18FB">
      <w:pPr>
        <w:jc w:val="center"/>
        <w:rPr>
          <w:rFonts w:ascii="Times New Roman" w:hAnsi="Times New Roman" w:cs="Times New Roman"/>
          <w:b/>
        </w:rPr>
      </w:pPr>
    </w:p>
    <w:p w14:paraId="356EE9B0" w14:textId="48E790D7" w:rsidR="008767F6" w:rsidRDefault="008767F6" w:rsidP="003C18FB">
      <w:pPr>
        <w:jc w:val="center"/>
        <w:rPr>
          <w:rFonts w:ascii="Times New Roman" w:hAnsi="Times New Roman" w:cs="Times New Roman"/>
          <w:b/>
        </w:rPr>
      </w:pPr>
    </w:p>
    <w:p w14:paraId="76AC689C" w14:textId="1DFBC576" w:rsidR="008767F6" w:rsidRDefault="008767F6" w:rsidP="003C18FB">
      <w:pPr>
        <w:jc w:val="center"/>
        <w:rPr>
          <w:rFonts w:ascii="Times New Roman" w:hAnsi="Times New Roman" w:cs="Times New Roman"/>
          <w:b/>
        </w:rPr>
      </w:pPr>
    </w:p>
    <w:p w14:paraId="5ED2FB35" w14:textId="3CFA1B5C" w:rsidR="008767F6" w:rsidRDefault="008767F6" w:rsidP="003C18FB">
      <w:pPr>
        <w:jc w:val="center"/>
        <w:rPr>
          <w:rFonts w:ascii="Times New Roman" w:hAnsi="Times New Roman" w:cs="Times New Roman"/>
          <w:b/>
        </w:rPr>
      </w:pPr>
    </w:p>
    <w:p w14:paraId="61F86C91" w14:textId="61E0287F" w:rsidR="008767F6" w:rsidRDefault="008767F6" w:rsidP="003C18FB">
      <w:pPr>
        <w:jc w:val="center"/>
        <w:rPr>
          <w:rFonts w:ascii="Times New Roman" w:hAnsi="Times New Roman" w:cs="Times New Roman"/>
          <w:b/>
        </w:rPr>
      </w:pPr>
    </w:p>
    <w:p w14:paraId="6F7E74C3" w14:textId="77777777" w:rsidR="008767F6" w:rsidRPr="00276BFF" w:rsidRDefault="008767F6" w:rsidP="003C18FB">
      <w:pPr>
        <w:jc w:val="center"/>
        <w:rPr>
          <w:rFonts w:ascii="Times New Roman" w:hAnsi="Times New Roman" w:cs="Times New Roman"/>
          <w:b/>
        </w:rPr>
      </w:pPr>
    </w:p>
    <w:p w14:paraId="697FBE9C" w14:textId="02124A36" w:rsidR="00C101E1" w:rsidRPr="00E020F5" w:rsidRDefault="00E020F5" w:rsidP="00C101E1">
      <w:pPr>
        <w:pStyle w:val="Heading1"/>
        <w:rPr>
          <w:rFonts w:ascii="Times New Roman" w:hAnsi="Times New Roman" w:cs="Times New Roman"/>
        </w:rPr>
      </w:pPr>
      <w:bookmarkStart w:id="19" w:name="_Toc507963561"/>
      <w:r>
        <w:rPr>
          <w:rFonts w:ascii="Times New Roman" w:hAnsi="Times New Roman" w:cs="Times New Roman"/>
        </w:rPr>
        <w:lastRenderedPageBreak/>
        <w:t>A</w:t>
      </w:r>
      <w:r w:rsidR="00C101E1" w:rsidRPr="00E020F5">
        <w:rPr>
          <w:rFonts w:ascii="Times New Roman" w:hAnsi="Times New Roman" w:cs="Times New Roman"/>
        </w:rPr>
        <w:t>ppendix</w:t>
      </w:r>
      <w:bookmarkEnd w:id="19"/>
    </w:p>
    <w:p w14:paraId="613A0EC7" w14:textId="2AFC9C19" w:rsidR="00C101E1" w:rsidRPr="00E020F5" w:rsidRDefault="00C101E1" w:rsidP="00F84777">
      <w:pPr>
        <w:rPr>
          <w:rFonts w:ascii="Times New Roman" w:hAnsi="Times New Roman" w:cs="Times New Roman"/>
        </w:rPr>
      </w:pPr>
    </w:p>
    <w:sectPr w:rsidR="00C101E1" w:rsidRPr="00E020F5">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B5771F" w14:textId="77777777" w:rsidR="00B3441D" w:rsidRDefault="00B3441D" w:rsidP="00C6554A">
      <w:pPr>
        <w:spacing w:before="0" w:after="0" w:line="240" w:lineRule="auto"/>
      </w:pPr>
      <w:r>
        <w:separator/>
      </w:r>
    </w:p>
  </w:endnote>
  <w:endnote w:type="continuationSeparator" w:id="0">
    <w:p w14:paraId="4C3B93E9" w14:textId="77777777" w:rsidR="00B3441D" w:rsidRDefault="00B3441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05D12" w14:textId="45AA18A3" w:rsidR="00D07FB1" w:rsidRDefault="00D07FB1">
    <w:pPr>
      <w:pStyle w:val="Footer"/>
    </w:pPr>
    <w:r>
      <w:t xml:space="preserve">Page </w:t>
    </w:r>
    <w:r>
      <w:fldChar w:fldCharType="begin"/>
    </w:r>
    <w:r>
      <w:instrText xml:space="preserve"> PAGE  \* Arabic  \* MERGEFORMAT </w:instrText>
    </w:r>
    <w:r>
      <w:fldChar w:fldCharType="separate"/>
    </w:r>
    <w:r w:rsidR="00755C1D">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4C52F" w14:textId="77777777" w:rsidR="00B3441D" w:rsidRDefault="00B3441D" w:rsidP="00C6554A">
      <w:pPr>
        <w:spacing w:before="0" w:after="0" w:line="240" w:lineRule="auto"/>
      </w:pPr>
      <w:r>
        <w:separator/>
      </w:r>
    </w:p>
  </w:footnote>
  <w:footnote w:type="continuationSeparator" w:id="0">
    <w:p w14:paraId="59C18F30" w14:textId="77777777" w:rsidR="00B3441D" w:rsidRDefault="00B3441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FD2777E"/>
    <w:multiLevelType w:val="hybridMultilevel"/>
    <w:tmpl w:val="9536DAC6"/>
    <w:lvl w:ilvl="0" w:tplc="FA262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6E7"/>
    <w:rsid w:val="0001118D"/>
    <w:rsid w:val="00045F73"/>
    <w:rsid w:val="000466F8"/>
    <w:rsid w:val="00050F34"/>
    <w:rsid w:val="00056BE7"/>
    <w:rsid w:val="00057000"/>
    <w:rsid w:val="0007116F"/>
    <w:rsid w:val="000938DC"/>
    <w:rsid w:val="000A56C4"/>
    <w:rsid w:val="000B5BB6"/>
    <w:rsid w:val="000C34C4"/>
    <w:rsid w:val="000E6B92"/>
    <w:rsid w:val="000F5F30"/>
    <w:rsid w:val="00106627"/>
    <w:rsid w:val="0011264F"/>
    <w:rsid w:val="00126959"/>
    <w:rsid w:val="00151344"/>
    <w:rsid w:val="0017292A"/>
    <w:rsid w:val="00172DF6"/>
    <w:rsid w:val="001747AE"/>
    <w:rsid w:val="00195961"/>
    <w:rsid w:val="001D328C"/>
    <w:rsid w:val="00201265"/>
    <w:rsid w:val="00223189"/>
    <w:rsid w:val="002333CD"/>
    <w:rsid w:val="002405BE"/>
    <w:rsid w:val="002554CD"/>
    <w:rsid w:val="002631D1"/>
    <w:rsid w:val="002736E7"/>
    <w:rsid w:val="00276BFF"/>
    <w:rsid w:val="00293B83"/>
    <w:rsid w:val="0029679A"/>
    <w:rsid w:val="002974CA"/>
    <w:rsid w:val="002A25C8"/>
    <w:rsid w:val="002B35D5"/>
    <w:rsid w:val="002B4294"/>
    <w:rsid w:val="002C2EF0"/>
    <w:rsid w:val="002D5643"/>
    <w:rsid w:val="002F63DD"/>
    <w:rsid w:val="00301932"/>
    <w:rsid w:val="003045C2"/>
    <w:rsid w:val="00311726"/>
    <w:rsid w:val="00324B37"/>
    <w:rsid w:val="00332CC5"/>
    <w:rsid w:val="00333D0D"/>
    <w:rsid w:val="003442B3"/>
    <w:rsid w:val="00354114"/>
    <w:rsid w:val="00365838"/>
    <w:rsid w:val="00366D5E"/>
    <w:rsid w:val="0037203A"/>
    <w:rsid w:val="00374F1C"/>
    <w:rsid w:val="003C18FB"/>
    <w:rsid w:val="003C7C30"/>
    <w:rsid w:val="004001E4"/>
    <w:rsid w:val="00400956"/>
    <w:rsid w:val="00414FC2"/>
    <w:rsid w:val="004A0944"/>
    <w:rsid w:val="004C049F"/>
    <w:rsid w:val="004C055C"/>
    <w:rsid w:val="004E3533"/>
    <w:rsid w:val="004F0FE5"/>
    <w:rsid w:val="004F6101"/>
    <w:rsid w:val="005000E2"/>
    <w:rsid w:val="005202BB"/>
    <w:rsid w:val="005274DA"/>
    <w:rsid w:val="005321B0"/>
    <w:rsid w:val="0053324E"/>
    <w:rsid w:val="00551B32"/>
    <w:rsid w:val="00576651"/>
    <w:rsid w:val="00594766"/>
    <w:rsid w:val="005A1DA4"/>
    <w:rsid w:val="005B5302"/>
    <w:rsid w:val="005C1424"/>
    <w:rsid w:val="005C63E9"/>
    <w:rsid w:val="005D5242"/>
    <w:rsid w:val="00675758"/>
    <w:rsid w:val="006A34A2"/>
    <w:rsid w:val="006A3CE7"/>
    <w:rsid w:val="006A71E6"/>
    <w:rsid w:val="006E04EF"/>
    <w:rsid w:val="006E23FA"/>
    <w:rsid w:val="006E2C48"/>
    <w:rsid w:val="006E7990"/>
    <w:rsid w:val="006F34E2"/>
    <w:rsid w:val="006F778D"/>
    <w:rsid w:val="00755C1D"/>
    <w:rsid w:val="0076329D"/>
    <w:rsid w:val="00772B7D"/>
    <w:rsid w:val="007736EC"/>
    <w:rsid w:val="0079090E"/>
    <w:rsid w:val="007C419D"/>
    <w:rsid w:val="007E66F3"/>
    <w:rsid w:val="007F4B2E"/>
    <w:rsid w:val="007F5CFF"/>
    <w:rsid w:val="0080250A"/>
    <w:rsid w:val="00813F42"/>
    <w:rsid w:val="008436F4"/>
    <w:rsid w:val="00856C4A"/>
    <w:rsid w:val="008767F6"/>
    <w:rsid w:val="00885A23"/>
    <w:rsid w:val="00887005"/>
    <w:rsid w:val="008A19F3"/>
    <w:rsid w:val="008A38BA"/>
    <w:rsid w:val="008B42F3"/>
    <w:rsid w:val="008D2ADF"/>
    <w:rsid w:val="00904400"/>
    <w:rsid w:val="00931221"/>
    <w:rsid w:val="00956CA5"/>
    <w:rsid w:val="00993B65"/>
    <w:rsid w:val="00994C89"/>
    <w:rsid w:val="009A21A8"/>
    <w:rsid w:val="009A47C6"/>
    <w:rsid w:val="009D7148"/>
    <w:rsid w:val="00A05C6C"/>
    <w:rsid w:val="00A23025"/>
    <w:rsid w:val="00A45493"/>
    <w:rsid w:val="00A864F8"/>
    <w:rsid w:val="00A86CC6"/>
    <w:rsid w:val="00A957F3"/>
    <w:rsid w:val="00AB5399"/>
    <w:rsid w:val="00AF41D0"/>
    <w:rsid w:val="00B07E7A"/>
    <w:rsid w:val="00B12268"/>
    <w:rsid w:val="00B3441D"/>
    <w:rsid w:val="00BA1FA5"/>
    <w:rsid w:val="00BA2993"/>
    <w:rsid w:val="00BA302F"/>
    <w:rsid w:val="00BC68F8"/>
    <w:rsid w:val="00C101E1"/>
    <w:rsid w:val="00C102CC"/>
    <w:rsid w:val="00C11A41"/>
    <w:rsid w:val="00C6554A"/>
    <w:rsid w:val="00C66677"/>
    <w:rsid w:val="00C710E8"/>
    <w:rsid w:val="00C95FB7"/>
    <w:rsid w:val="00CB116E"/>
    <w:rsid w:val="00CC78B6"/>
    <w:rsid w:val="00CD4F91"/>
    <w:rsid w:val="00CD52B9"/>
    <w:rsid w:val="00D07311"/>
    <w:rsid w:val="00D07FB1"/>
    <w:rsid w:val="00DB4430"/>
    <w:rsid w:val="00E020F5"/>
    <w:rsid w:val="00E15761"/>
    <w:rsid w:val="00E25B50"/>
    <w:rsid w:val="00E277E5"/>
    <w:rsid w:val="00E47430"/>
    <w:rsid w:val="00E54FE3"/>
    <w:rsid w:val="00E61854"/>
    <w:rsid w:val="00E80048"/>
    <w:rsid w:val="00EA4C26"/>
    <w:rsid w:val="00EC592B"/>
    <w:rsid w:val="00ED1614"/>
    <w:rsid w:val="00ED5E3F"/>
    <w:rsid w:val="00ED7C44"/>
    <w:rsid w:val="00F33E6C"/>
    <w:rsid w:val="00F42937"/>
    <w:rsid w:val="00F54F3B"/>
    <w:rsid w:val="00F7574B"/>
    <w:rsid w:val="00F84777"/>
    <w:rsid w:val="00F9130E"/>
    <w:rsid w:val="00F94074"/>
    <w:rsid w:val="00F94C93"/>
    <w:rsid w:val="00FA0EBA"/>
    <w:rsid w:val="00FD11EE"/>
    <w:rsid w:val="00FD3E02"/>
    <w:rsid w:val="00FF5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 w:type="character" w:styleId="UnresolvedMention">
    <w:name w:val="Unresolved Mention"/>
    <w:basedOn w:val="DefaultParagraphFont"/>
    <w:uiPriority w:val="99"/>
    <w:semiHidden/>
    <w:unhideWhenUsed/>
    <w:rsid w:val="00931221"/>
    <w:rPr>
      <w:color w:val="808080"/>
      <w:shd w:val="clear" w:color="auto" w:fill="E6E6E6"/>
    </w:rPr>
  </w:style>
  <w:style w:type="paragraph" w:styleId="ListParagraph">
    <w:name w:val="List Paragraph"/>
    <w:basedOn w:val="Normal"/>
    <w:uiPriority w:val="34"/>
    <w:unhideWhenUsed/>
    <w:qFormat/>
    <w:rsid w:val="00B12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161332">
      <w:bodyDiv w:val="1"/>
      <w:marLeft w:val="0"/>
      <w:marRight w:val="0"/>
      <w:marTop w:val="0"/>
      <w:marBottom w:val="0"/>
      <w:divBdr>
        <w:top w:val="none" w:sz="0" w:space="0" w:color="auto"/>
        <w:left w:val="none" w:sz="0" w:space="0" w:color="auto"/>
        <w:bottom w:val="none" w:sz="0" w:space="0" w:color="auto"/>
        <w:right w:val="none" w:sz="0" w:space="0" w:color="auto"/>
      </w:divBdr>
    </w:div>
    <w:div w:id="1214459922">
      <w:bodyDiv w:val="1"/>
      <w:marLeft w:val="0"/>
      <w:marRight w:val="0"/>
      <w:marTop w:val="0"/>
      <w:marBottom w:val="0"/>
      <w:divBdr>
        <w:top w:val="none" w:sz="0" w:space="0" w:color="auto"/>
        <w:left w:val="none" w:sz="0" w:space="0" w:color="auto"/>
        <w:bottom w:val="none" w:sz="0" w:space="0" w:color="auto"/>
        <w:right w:val="none" w:sz="0" w:space="0" w:color="auto"/>
      </w:divBdr>
    </w:div>
    <w:div w:id="195933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Word_Document4.doc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Word_Document1.docx"/><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Word_Document3.docx"/><Relationship Id="rId20" Type="http://schemas.openxmlformats.org/officeDocument/2006/relationships/package" Target="embeddings/Microsoft_Word_Document5.doc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package" Target="embeddings/Microsoft_Word_Document.doc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Word_Document2.docx"/><Relationship Id="rId22" Type="http://schemas.openxmlformats.org/officeDocument/2006/relationships/package" Target="embeddings/Microsoft_Word_Document6.doc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4B890-A21C-455A-89CD-C756F1E1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1571</TotalTime>
  <Pages>1</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62</cp:revision>
  <cp:lastPrinted>2018-03-05T06:47:00Z</cp:lastPrinted>
  <dcterms:created xsi:type="dcterms:W3CDTF">2017-08-30T03:16:00Z</dcterms:created>
  <dcterms:modified xsi:type="dcterms:W3CDTF">2018-03-05T06:48:00Z</dcterms:modified>
</cp:coreProperties>
</file>